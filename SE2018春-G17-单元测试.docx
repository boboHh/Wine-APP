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ind w:left="3360" w:leftChars="0" w:firstLine="420" w:firstLineChars="0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eastAsia="黑体"/>
          <w:b/>
          <w:bCs/>
          <w:sz w:val="32"/>
          <w:szCs w:val="32"/>
          <w:lang w:eastAsia="zh-CN"/>
        </w:rPr>
        <w:t>单元测试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42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  <w:lang w:eastAsia="zh-CN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7383793"/>
      <w:bookmarkStart w:id="1" w:name="_Toc466020645"/>
      <w:bookmarkStart w:id="2" w:name="_Toc447553497"/>
      <w:bookmarkStart w:id="3" w:name="_Toc60"/>
      <w:bookmarkStart w:id="4" w:name="_Toc496460827"/>
      <w:bookmarkStart w:id="5" w:name="_Toc495856382"/>
      <w:bookmarkStart w:id="6" w:name="_Toc27132"/>
      <w:bookmarkStart w:id="7" w:name="_Toc12861"/>
      <w:bookmarkStart w:id="8" w:name="_Toc446076693"/>
      <w:bookmarkStart w:id="9" w:name="_Toc466742046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2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黄伟波</w:t>
            </w:r>
          </w:p>
        </w:tc>
        <w:tc>
          <w:tcPr>
            <w:tcW w:w="1930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陈子卿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根据答辩修改单元测试</w:t>
            </w:r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bookmarkStart w:id="47" w:name="_GoBack"/>
      <w:bookmarkEnd w:id="47"/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rFonts w:asciiTheme="minorHAnsi" w:hAnsiTheme="minorHAnsi" w:eastAsiaTheme="minorEastAsia" w:cstheme="minorBidi"/>
          <w:kern w:val="2"/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kern w:val="0"/>
          <w:lang w:val="zh-CN"/>
        </w:rPr>
      </w:sdtEndPr>
      <w:sdtContent>
        <w:p>
          <w:pPr>
            <w:rPr>
              <w:rFonts w:asciiTheme="minorHAnsi" w:hAnsiTheme="minorHAnsi" w:eastAsiaTheme="minorEastAsia" w:cstheme="minorBidi"/>
              <w:kern w:val="2"/>
              <w:lang w:val="zh-CN"/>
            </w:rPr>
          </w:pPr>
        </w:p>
        <w:p>
          <w:r>
            <w:rPr>
              <w:lang w:val="zh-CN"/>
            </w:rPr>
            <w:t>目录</w:t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_Toc15377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_Toc15377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_Toc6207 </w:instrText>
          </w:r>
          <w: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_Toc6207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_Toc451 </w:instrText>
          </w:r>
          <w: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_Toc12801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_Toc12801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_Toc26139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项目名称</w:t>
          </w:r>
          <w:r>
            <w:tab/>
          </w:r>
          <w:r>
            <w:fldChar w:fldCharType="begin"/>
          </w:r>
          <w:r>
            <w:instrText xml:space="preserve"> PAGEREF _Toc26139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 </w:instrText>
          </w:r>
          <w:r>
            <w:fldChar w:fldCharType="separate"/>
          </w:r>
          <w:r>
            <w:rPr>
              <w:rFonts w:hint="eastAsia"/>
            </w:rPr>
            <w:t>1.2.2 项目提出者</w:t>
          </w:r>
          <w:r>
            <w:tab/>
          </w:r>
          <w:r>
            <w:fldChar w:fldCharType="begin"/>
          </w:r>
          <w:r>
            <w:instrText xml:space="preserve"> PAGEREF _Toc6589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_Toc29620 </w:instrText>
          </w:r>
          <w:r>
            <w:fldChar w:fldCharType="separate"/>
          </w:r>
          <w:r>
            <w:rPr>
              <w:rFonts w:hint="eastAsia"/>
            </w:rPr>
            <w:t>1.2.3 项目</w:t>
          </w:r>
          <w:r>
            <w:t>开发团队</w:t>
          </w:r>
          <w:r>
            <w:tab/>
          </w:r>
          <w:r>
            <w:fldChar w:fldCharType="begin"/>
          </w:r>
          <w:r>
            <w:instrText xml:space="preserve"> PAGEREF _Toc29620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_Toc6444 </w:instrText>
          </w:r>
          <w: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_Toc6444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_Toc6364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eastAsia="zh-CN"/>
            </w:rPr>
            <w:t>测试以及测试工具</w:t>
          </w:r>
          <w:r>
            <w:tab/>
          </w:r>
          <w:r>
            <w:fldChar w:fldCharType="begin"/>
          </w:r>
          <w:r>
            <w:instrText xml:space="preserve"> PAGEREF _Toc6364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_Toc27376 </w:instrText>
          </w:r>
          <w:r>
            <w:fldChar w:fldCharType="separate"/>
          </w:r>
          <w:r>
            <w:rPr>
              <w:rFonts w:hint="eastAsia"/>
            </w:rPr>
            <w:t xml:space="preserve">2.1.1 </w:t>
          </w:r>
          <w:r>
            <w:rPr>
              <w:rFonts w:hint="eastAsia"/>
              <w:lang w:eastAsia="zh-CN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_Toc27376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_Toc23802 </w:instrText>
          </w:r>
          <w:r>
            <w:fldChar w:fldCharType="separate"/>
          </w:r>
          <w:r>
            <w:rPr>
              <w:rFonts w:hint="eastAsia"/>
            </w:rPr>
            <w:t xml:space="preserve">2.1.2 </w:t>
          </w:r>
          <w:r>
            <w:rPr>
              <w:rFonts w:hint="eastAsia"/>
              <w:lang w:eastAsia="zh-CN"/>
            </w:rPr>
            <w:t>测试类</w:t>
          </w:r>
          <w:r>
            <w:tab/>
          </w:r>
          <w:r>
            <w:fldChar w:fldCharType="begin"/>
          </w:r>
          <w:r>
            <w:instrText xml:space="preserve"> PAGEREF _Toc23802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 </w:instrText>
          </w:r>
          <w:r>
            <w:fldChar w:fldCharType="separate"/>
          </w:r>
          <w:r>
            <w:rPr>
              <w:rFonts w:hint="eastAsia"/>
            </w:rPr>
            <w:t xml:space="preserve">2.1.3 </w:t>
          </w:r>
          <w:r>
            <w:rPr>
              <w:rFonts w:hint="eastAsia"/>
              <w:lang w:eastAsia="zh-CN"/>
            </w:rPr>
            <w:t>测试调用</w:t>
          </w:r>
          <w:r>
            <w:rPr>
              <w:rFonts w:hint="eastAsia"/>
              <w:lang w:val="en-US" w:eastAsia="zh-CN"/>
            </w:rPr>
            <w:t>SDK方法</w:t>
          </w:r>
          <w:r>
            <w:tab/>
          </w:r>
          <w:r>
            <w:fldChar w:fldCharType="begin"/>
          </w:r>
          <w:r>
            <w:instrText xml:space="preserve"> PAGEREF _Toc31480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_Toc32218 </w:instrText>
          </w:r>
          <w:r>
            <w:fldChar w:fldCharType="separate"/>
          </w:r>
          <w:r>
            <w:rPr>
              <w:rFonts w:hint="eastAsia"/>
            </w:rPr>
            <w:t xml:space="preserve">2.1.4 </w:t>
          </w:r>
          <w:r>
            <w:rPr>
              <w:rFonts w:hint="eastAsia"/>
              <w:lang w:eastAsia="zh-CN"/>
            </w:rPr>
            <w:t>本地数据库连接测试</w:t>
          </w:r>
          <w:r>
            <w:tab/>
          </w:r>
          <w:r>
            <w:fldChar w:fldCharType="begin"/>
          </w:r>
          <w:r>
            <w:instrText xml:space="preserve"> PAGEREF _Toc32218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_Toc7283 </w:instrText>
          </w:r>
          <w:r>
            <w:fldChar w:fldCharType="separate"/>
          </w:r>
          <w:r>
            <w:rPr>
              <w:rFonts w:hint="eastAsia"/>
            </w:rPr>
            <w:t xml:space="preserve">2.1.5 </w:t>
          </w:r>
          <w:r>
            <w:rPr>
              <w:rFonts w:hint="eastAsia"/>
              <w:lang w:eastAsia="zh-CN"/>
            </w:rPr>
            <w:t>打开相机测试</w:t>
          </w:r>
          <w:r>
            <w:tab/>
          </w:r>
          <w:r>
            <w:fldChar w:fldCharType="begin"/>
          </w:r>
          <w:r>
            <w:instrText xml:space="preserve"> PAGEREF _Toc7283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_Toc15646 </w:instrText>
          </w:r>
          <w:r>
            <w:fldChar w:fldCharType="separate"/>
          </w:r>
          <w:r>
            <w:rPr>
              <w:rFonts w:hint="eastAsia"/>
            </w:rPr>
            <w:t xml:space="preserve">2.1.6 </w:t>
          </w:r>
          <w:r>
            <w:rPr>
              <w:rFonts w:hint="eastAsia"/>
              <w:lang w:eastAsia="zh-CN"/>
            </w:rPr>
            <w:t>打开图库</w:t>
          </w:r>
          <w:r>
            <w:tab/>
          </w:r>
          <w:r>
            <w:fldChar w:fldCharType="begin"/>
          </w:r>
          <w:r>
            <w:instrText xml:space="preserve"> PAGEREF _Toc15646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_Toc7412 </w:instrText>
          </w:r>
          <w:r>
            <w:fldChar w:fldCharType="separate"/>
          </w:r>
          <w:r>
            <w:rPr>
              <w:rFonts w:hint="eastAsia"/>
            </w:rPr>
            <w:t xml:space="preserve">2.1.7 </w:t>
          </w:r>
          <w:r>
            <w:rPr>
              <w:rFonts w:hint="eastAsia"/>
              <w:lang w:eastAsia="zh-CN"/>
            </w:rPr>
            <w:t>裁剪函数</w:t>
          </w:r>
          <w:r>
            <w:tab/>
          </w:r>
          <w:r>
            <w:fldChar w:fldCharType="begin"/>
          </w:r>
          <w:r>
            <w:instrText xml:space="preserve"> PAGEREF _Toc7412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2.1.7.1 图片真实路径</w:t>
          </w:r>
          <w:r>
            <w:tab/>
          </w:r>
          <w:r>
            <w:fldChar w:fldCharType="begin"/>
          </w:r>
          <w:r>
            <w:instrText xml:space="preserve"> PAGEREF _Toc12124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_Toc15381 </w:instrText>
          </w:r>
          <w:r>
            <w:fldChar w:fldCharType="separate"/>
          </w:r>
          <w:r>
            <w:rPr>
              <w:rFonts w:hint="eastAsia"/>
            </w:rPr>
            <w:t xml:space="preserve">2.1.8 </w:t>
          </w:r>
          <w:r>
            <w:rPr>
              <w:rFonts w:hint="eastAsia"/>
              <w:lang w:eastAsia="zh-CN"/>
            </w:rPr>
            <w:t>识别界面跳转</w:t>
          </w:r>
          <w:r>
            <w:tab/>
          </w:r>
          <w:r>
            <w:fldChar w:fldCharType="begin"/>
          </w:r>
          <w:r>
            <w:instrText xml:space="preserve"> PAGEREF _Toc15381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2.1.9 调用API以及其返回数据</w:t>
          </w:r>
          <w:r>
            <w:tab/>
          </w:r>
          <w:r>
            <w:fldChar w:fldCharType="begin"/>
          </w:r>
          <w:r>
            <w:instrText xml:space="preserve"> PAGEREF _Toc32012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2.1.10 解析json格式，输出匹配度</w:t>
          </w:r>
          <w:r>
            <w:tab/>
          </w:r>
          <w:r>
            <w:fldChar w:fldCharType="begin"/>
          </w:r>
          <w:r>
            <w:instrText xml:space="preserve"> PAGEREF _Toc11254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2.1.11 标记控件检测</w:t>
          </w:r>
          <w:r>
            <w:tab/>
          </w:r>
          <w:r>
            <w:fldChar w:fldCharType="begin"/>
          </w:r>
          <w:r>
            <w:instrText xml:space="preserve"> PAGEREF _Toc5175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60"/>
      </w:pPr>
      <w:bookmarkStart w:id="10" w:name="_Toc503060497"/>
      <w:bookmarkStart w:id="11" w:name="_Toc498726664"/>
      <w:bookmarkStart w:id="12" w:name="_Toc6207"/>
      <w:r>
        <w:rPr>
          <w:rFonts w:hint="eastAsia"/>
        </w:rPr>
        <w:t>引言</w:t>
      </w:r>
      <w:bookmarkEnd w:id="10"/>
      <w:bookmarkEnd w:id="11"/>
      <w:bookmarkEnd w:id="12"/>
    </w:p>
    <w:p>
      <w:pPr>
        <w:pStyle w:val="62"/>
      </w:pPr>
      <w:bookmarkStart w:id="13" w:name="_Toc503060498"/>
      <w:bookmarkStart w:id="14" w:name="_Toc498726665"/>
      <w:bookmarkStart w:id="15" w:name="_Toc451"/>
      <w:r>
        <w:rPr>
          <w:rFonts w:hint="eastAsia"/>
        </w:rPr>
        <w:t>编写目的</w:t>
      </w:r>
      <w:bookmarkEnd w:id="13"/>
      <w:bookmarkEnd w:id="14"/>
      <w:bookmarkEnd w:id="15"/>
    </w:p>
    <w:p>
      <w:pPr>
        <w:ind w:left="420"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szCs w:val="21"/>
          <w:lang w:eastAsia="zh-CN"/>
        </w:rPr>
        <w:t>通过单元测试来发现该</w:t>
      </w:r>
      <w:r>
        <w:rPr>
          <w:rFonts w:hint="eastAsia"/>
          <w:szCs w:val="21"/>
          <w:lang w:val="en-US" w:eastAsia="zh-CN"/>
        </w:rPr>
        <w:t>APP中所存在的一些问题从而进行修改。</w:t>
      </w:r>
    </w:p>
    <w:p>
      <w:pPr>
        <w:pStyle w:val="62"/>
      </w:pPr>
      <w:bookmarkStart w:id="16" w:name="_Toc503060499"/>
      <w:bookmarkStart w:id="17" w:name="_Toc498726666"/>
      <w:bookmarkStart w:id="18" w:name="_Toc12801"/>
      <w:r>
        <w:t>背景</w:t>
      </w:r>
      <w:bookmarkEnd w:id="16"/>
      <w:bookmarkEnd w:id="17"/>
      <w:bookmarkEnd w:id="18"/>
    </w:p>
    <w:p>
      <w:pPr>
        <w:pStyle w:val="70"/>
      </w:pPr>
      <w:bookmarkStart w:id="19" w:name="_Toc503060500"/>
      <w:bookmarkStart w:id="20" w:name="_Toc498726667"/>
      <w:bookmarkStart w:id="21" w:name="_Toc26139"/>
      <w:r>
        <w:t>项目名</w:t>
      </w:r>
      <w:bookmarkEnd w:id="19"/>
      <w:bookmarkEnd w:id="20"/>
      <w:r>
        <w:t>称</w:t>
      </w:r>
      <w:bookmarkEnd w:id="21"/>
    </w:p>
    <w:p>
      <w:pPr>
        <w:ind w:left="420" w:leftChars="200"/>
      </w:pPr>
      <w:r>
        <w:rPr>
          <w:rFonts w:hint="eastAsia"/>
        </w:rPr>
        <w:t>《问酒》APP</w:t>
      </w:r>
    </w:p>
    <w:p>
      <w:pPr>
        <w:pStyle w:val="70"/>
      </w:pPr>
      <w:bookmarkStart w:id="22" w:name="_Toc503060501"/>
      <w:bookmarkStart w:id="23" w:name="_Toc498642446"/>
      <w:bookmarkStart w:id="24" w:name="_Toc6589"/>
      <w:r>
        <w:rPr>
          <w:rFonts w:hint="eastAsia"/>
        </w:rPr>
        <w:t>项目提出者</w:t>
      </w:r>
      <w:bookmarkEnd w:id="22"/>
      <w:bookmarkEnd w:id="23"/>
      <w:bookmarkEnd w:id="24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42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70"/>
      </w:pPr>
      <w:bookmarkStart w:id="25" w:name="_Toc503060502"/>
      <w:bookmarkStart w:id="26" w:name="_Toc498642447"/>
      <w:bookmarkStart w:id="27" w:name="_Toc29620"/>
      <w:r>
        <w:rPr>
          <w:rFonts w:hint="eastAsia"/>
        </w:rPr>
        <w:t>项目</w:t>
      </w:r>
      <w:r>
        <w:t>开发团队</w:t>
      </w:r>
      <w:bookmarkEnd w:id="25"/>
      <w:bookmarkEnd w:id="26"/>
      <w:bookmarkEnd w:id="27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42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ascii="DengXian" w:hAnsi="DengXian" w:eastAsia="DengXian"/>
                <w:color w:val="000000"/>
                <w:sz w:val="22"/>
              </w:rPr>
              <w:t>黄为波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15336551730</w:t>
            </w: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31601351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蔡峰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17367073325</w:t>
            </w: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31601344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DengXian" w:hAnsi="DengXian" w:eastAsia="DengXian"/>
                <w:color w:val="000000"/>
                <w:sz w:val="22"/>
              </w:rPr>
            </w:pPr>
            <w:r>
              <w:rPr>
                <w:rFonts w:hint="eastAsia" w:ascii="DengXian" w:hAnsi="DengXian" w:eastAsia="DengXian"/>
                <w:color w:val="000000"/>
                <w:sz w:val="22"/>
              </w:rPr>
              <w:t>陈子卿</w:t>
            </w: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 w:eastAsiaTheme="minor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15968119438</w:t>
            </w:r>
          </w:p>
        </w:tc>
        <w:tc>
          <w:tcPr>
            <w:tcW w:w="2560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31601347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弘毅1-524</w:t>
            </w:r>
          </w:p>
        </w:tc>
      </w:tr>
    </w:tbl>
    <w:p/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42"/>
        <w:tblW w:w="8522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078"/>
        <w:gridCol w:w="1078"/>
        <w:gridCol w:w="1078"/>
        <w:gridCol w:w="1079"/>
        <w:gridCol w:w="1079"/>
        <w:gridCol w:w="1009"/>
        <w:gridCol w:w="1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/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78" w:type="dxa"/>
            <w:shd w:val="clear" w:color="auto" w:fill="BDD6EE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79" w:type="dxa"/>
            <w:shd w:val="clear" w:color="auto" w:fill="BDD6EE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79" w:type="dxa"/>
            <w:shd w:val="clear" w:color="auto" w:fill="BDD6EE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1009" w:type="dxa"/>
            <w:shd w:val="clear" w:color="auto" w:fill="BDD6EE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1009" w:type="dxa"/>
            <w:shd w:val="clear" w:color="auto" w:fill="BDD6EE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蔡，陈</w:t>
            </w:r>
          </w:p>
        </w:tc>
        <w:tc>
          <w:tcPr>
            <w:tcW w:w="1078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9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8" w:type="dxa"/>
          </w:tcPr>
          <w:p>
            <w:r>
              <w:rPr>
                <w:rFonts w:hint="eastAsia"/>
              </w:rPr>
              <w:t>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黄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/>
        </w:tc>
        <w:tc>
          <w:tcPr>
            <w:tcW w:w="1078" w:type="dxa"/>
          </w:tcPr>
          <w:p/>
        </w:tc>
        <w:tc>
          <w:tcPr>
            <w:tcW w:w="1079" w:type="dxa"/>
          </w:tcPr>
          <w:p/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12" w:type="dxa"/>
            <w:shd w:val="clear" w:color="auto" w:fill="BDD6EE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8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7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蔡，黄，陈</w:t>
            </w:r>
          </w:p>
        </w:tc>
      </w:tr>
    </w:tbl>
    <w:p>
      <w:pPr>
        <w:pStyle w:val="60"/>
        <w:numPr>
          <w:ilvl w:val="0"/>
          <w:numId w:val="0"/>
        </w:numPr>
        <w:ind w:left="425"/>
      </w:pPr>
      <w:bookmarkStart w:id="28" w:name="_Toc503060503"/>
    </w:p>
    <w:bookmarkEnd w:id="28"/>
    <w:p>
      <w:pPr>
        <w:pStyle w:val="60"/>
      </w:pPr>
      <w:bookmarkStart w:id="29" w:name="_Toc6444"/>
      <w:r>
        <w:rPr>
          <w:rFonts w:hint="eastAsia"/>
          <w:lang w:val="en-US" w:eastAsia="zh-CN"/>
        </w:rPr>
        <w:t>单元测试</w:t>
      </w:r>
      <w:bookmarkEnd w:id="29"/>
    </w:p>
    <w:p>
      <w:pPr>
        <w:pStyle w:val="62"/>
      </w:pPr>
      <w:bookmarkStart w:id="30" w:name="_Toc6364"/>
      <w:r>
        <w:rPr>
          <w:rFonts w:hint="eastAsia"/>
          <w:lang w:eastAsia="zh-CN"/>
        </w:rPr>
        <w:t>测试以及测试工具</w:t>
      </w:r>
      <w:bookmarkEnd w:id="30"/>
    </w:p>
    <w:p>
      <w:pPr>
        <w:pStyle w:val="70"/>
      </w:pPr>
      <w:bookmarkStart w:id="31" w:name="_Toc27376"/>
      <w:r>
        <w:rPr>
          <w:rFonts w:hint="eastAsia"/>
          <w:lang w:eastAsia="zh-CN"/>
        </w:rPr>
        <w:t>测试工具</w:t>
      </w:r>
      <w:bookmarkEnd w:id="31"/>
    </w:p>
    <w:p>
      <w:pPr>
        <w:ind w:left="840" w:leftChars="0" w:firstLine="420" w:firstLineChars="0"/>
      </w:pPr>
      <w:r>
        <w:rPr>
          <w:rFonts w:hint="eastAsia"/>
          <w:spacing w:val="0"/>
          <w:lang w:val="en-US" w:eastAsia="zh-CN"/>
        </w:rPr>
        <w:t>junit4.12</w:t>
      </w:r>
    </w:p>
    <w:p>
      <w:r>
        <mc:AlternateContent>
          <mc:Choice Requires="wpg">
            <w:drawing>
              <wp:anchor distT="0" distB="0" distL="114300" distR="114300" simplePos="0" relativeHeight="25146163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962660</wp:posOffset>
                </wp:positionV>
                <wp:extent cx="5113655" cy="5871210"/>
                <wp:effectExtent l="0" t="63500" r="0" b="2159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655" cy="5871210"/>
                          <a:chOff x="-738530" y="-489705"/>
                          <a:chExt cx="5114518" cy="5873563"/>
                        </a:xfrm>
                      </wpg:grpSpPr>
                      <wps:wsp>
                        <wps:cNvPr id="145" name="直接箭头连接符 145"/>
                        <wps:cNvCnPr/>
                        <wps:spPr>
                          <a:xfrm>
                            <a:off x="-738530" y="-55247"/>
                            <a:ext cx="2051144" cy="32946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箭头连接符 146"/>
                        <wps:cNvCnPr/>
                        <wps:spPr>
                          <a:xfrm flipH="1" flipV="1">
                            <a:off x="3376964" y="-489705"/>
                            <a:ext cx="999024" cy="28386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/>
                        <wps:spPr>
                          <a:xfrm>
                            <a:off x="-580848" y="2578157"/>
                            <a:ext cx="1687194" cy="19466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/>
                        <wps:spPr>
                          <a:xfrm flipH="1">
                            <a:off x="2378225" y="3579035"/>
                            <a:ext cx="1775459" cy="180482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75.8pt;height:462.3pt;width:402.65pt;z-index:251461632;mso-width-relative:page;mso-height-relative:page;" coordorigin="-738530,-489705" coordsize="5114518,5873563" o:gfxdata="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hFoaLtsAAAALAQAADwAAAAAAAAAB&#10;ACAAAAAiAAAAZHJzL2Rvd25yZXYueG1sUEsBAhQAFAAAAAgAh07iQM7qZegqAwAAjwsAAA4AAAAA&#10;AAAAAQAgAAAAKgEAAGRycy9lMm9Eb2MueG1sUEsFBgAAAAAGAAYAWQEAAMYGAAAAAA==&#10;">
                <o:lock v:ext="edit" aspectratio="f"/>
                <v:shape id="_x0000_s1026" o:spid="_x0000_s1026" o:spt="32" type="#_x0000_t32" style="position:absolute;left:-738530;top:-55247;height:329467;width:2051144;" filled="f" stroked="t" coordsize="21600,21600" o:gfxdata="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+Pc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6964;top:-489705;flip:x y;height:283865;width:999024;" filled="f" stroked="t" coordsize="21600,21600" o:gfxdata="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Yu8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-580848;top:2578157;height:1946670;width:1687194;" filled="f" stroked="t" coordsize="21600,21600" o:gfxdata="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AGL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78225;top:3579035;flip:x;height:1804823;width:1775459;" filled="f" stroked="t" coordsize="21600,21600" o:gfxdata="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6mB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4588510</wp:posOffset>
                </wp:positionV>
                <wp:extent cx="411480" cy="434340"/>
                <wp:effectExtent l="0" t="0" r="7620" b="381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5pt;margin-top:361.3pt;height:34.2pt;width:32.4pt;z-index:251489280;mso-width-relative:page;mso-height-relative:page;" fillcolor="#FFFFFF [3201]" filled="t" stroked="f" coordsize="21600,21600" o:gfxdata="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Lta7rVAAAACwEAAA8AAAAAAAAAAQAgAAAAIgAAAGRycy9kb3ducmV2Lnht&#10;bFBLAQIUABQAAAAIAIdO4kAJWNWm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3589655</wp:posOffset>
                </wp:positionV>
                <wp:extent cx="411480" cy="434340"/>
                <wp:effectExtent l="0" t="0" r="7620" b="381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5pt;margin-top:282.65pt;height:34.2pt;width:32.4pt;z-index:251479040;mso-width-relative:page;mso-height-relative:page;" fillcolor="#FFFFFF [3201]" filled="t" stroked="f" coordsize="21600,21600" o:gfxdata="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ULSQ1wAAAAoBAAAPAAAAAAAAAAEAIAAAACIAAABkcnMvZG93bnJldi54&#10;bWxQSwECFAAUAAAACACHTuJA5mpxQ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1872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1115695</wp:posOffset>
                </wp:positionV>
                <wp:extent cx="411480" cy="434340"/>
                <wp:effectExtent l="0" t="0" r="7620" b="381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pt;margin-top:87.85pt;height:34.2pt;width:32.4pt;z-index:251471872;mso-width-relative:page;mso-height-relative:page;" fillcolor="#FFFFFF [3201]" filled="t" stroked="f" coordsize="21600,21600" o:gfxdata="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LSDdYAAAAKAQAADwAAAAAAAAABACAAAAAiAAAAZHJzL2Rvd25yZXYueG1s&#10;UEsBAhQAFAAAAAgAh07iQEN77R0zAgAARA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63680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959485</wp:posOffset>
                </wp:positionV>
                <wp:extent cx="411480" cy="434340"/>
                <wp:effectExtent l="0" t="0" r="7620" b="381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75pt;margin-top:75.55pt;height:34.2pt;width:32.4pt;z-index:251463680;mso-width-relative:page;mso-height-relative:page;" fillcolor="#FFFFFF [3201]" filled="t" stroked="f" coordsize="21600,21600" o:gfxdata="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MrQcX1gAAAAsBAAAPAAAAAAAAAAEAIAAAACIAAABkcnMvZG93bnJldi54&#10;bWxQSwECFAAUAAAACACHTuJAeybjZz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505"/>
        <w:gridCol w:w="4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标注</w:t>
            </w:r>
          </w:p>
        </w:tc>
        <w:tc>
          <w:tcPr>
            <w:tcW w:w="2505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名称</w:t>
            </w:r>
          </w:p>
        </w:tc>
        <w:tc>
          <w:tcPr>
            <w:tcW w:w="4553" w:type="dxa"/>
            <w:shd w:val="clear" w:color="auto" w:fill="BDD6EE" w:themeFill="accent1" w:themeFillTint="66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1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上次识别的图片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浏览上次识别的图片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2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识别历史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点击进入识别历史界面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3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捕捉相机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点击捕捉相机，已获取图像提供识别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4</w:t>
            </w:r>
          </w:p>
        </w:tc>
        <w:tc>
          <w:tcPr>
            <w:tcW w:w="2505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进入本地图库</w:t>
            </w:r>
          </w:p>
        </w:tc>
        <w:tc>
          <w:tcPr>
            <w:tcW w:w="4553" w:type="dxa"/>
          </w:tcPr>
          <w:p>
            <w:pPr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进入本地图库选取图片以供识别</w:t>
            </w:r>
          </w:p>
        </w:tc>
      </w:tr>
    </w:tbl>
    <w:p/>
    <w:p>
      <w:pPr>
        <w:pStyle w:val="70"/>
      </w:pPr>
      <w:bookmarkStart w:id="32" w:name="_Toc23802"/>
      <w:r>
        <w:rPr>
          <w:rFonts w:hint="eastAsia"/>
          <w:lang w:eastAsia="zh-CN"/>
        </w:rPr>
        <w:t>测试类</w:t>
      </w:r>
      <w:bookmarkEnd w:id="32"/>
    </w:p>
    <w:p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4872355</wp:posOffset>
                </wp:positionV>
                <wp:extent cx="2242820" cy="2598420"/>
                <wp:effectExtent l="25400" t="12700" r="18415" b="3111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687" cy="259835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85pt;margin-top:383.65pt;height:204.6pt;width:176.6pt;z-index:251503616;mso-width-relative:page;mso-height-relative:page;" filled="f" stroked="t" coordsize="21600,21600" o:gfxdata="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N9ERtgAAAAMAQAADwAAAAAAAAABACAAAAAiAAAA&#10;ZHJzL2Rvd25yZXYueG1sUEsBAhQAFAAAAAgAh07iQOtx9fIHAgAAtwMAAA4AAAAAAAAAAQAgAAAA&#10;JwEAAGRycy9lMm9Eb2MueG1sUEsFBgAAAAAGAAYAWQEAAKA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4342765</wp:posOffset>
                </wp:positionV>
                <wp:extent cx="411480" cy="414655"/>
                <wp:effectExtent l="0" t="0" r="0" b="508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35pt;margin-top:341.95pt;height:32.65pt;width:32.4pt;z-index:251522048;mso-width-relative:page;mso-height-relative:page;" fillcolor="#FFFFFF [3201]" filled="t" stroked="f" coordsize="21600,21600" o:gfxdata="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MXNYNgAAAALAQAADwAAAAAAAAABACAAAAAiAAAAZHJzL2Rvd25yZXYu&#10;eG1sUEsBAhQAFAAAAAgAh07iQPuw0sc0AgAARA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5979160</wp:posOffset>
                </wp:positionV>
                <wp:extent cx="1174115" cy="1819275"/>
                <wp:effectExtent l="12700" t="12700" r="45085" b="35560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282" cy="1819174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65pt;margin-top:470.8pt;height:143.25pt;width:92.45pt;z-index:251495424;mso-width-relative:page;mso-height-relative:page;" filled="f" stroked="t" coordsize="21600,21600" o:gfxdata="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DuMUnaAAAADAEAAA8AAAAAAAAAAQAgAAAAIgAAAGRycy9kb3du&#10;cmV2LnhtbFBLAQIUABQAAAAIAIdO4kCvYAOk/QEAAK0DAAAOAAAAAAAAAAEAIAAAACkBAABkcnMv&#10;ZTJvRG9jLnhtbFBLBQYAAAAABgAGAFkBAACY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5671185</wp:posOffset>
                </wp:positionV>
                <wp:extent cx="411480" cy="386080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6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pt;margin-top:446.55pt;height:30.4pt;width:32.4pt;z-index:251511808;mso-width-relative:page;mso-height-relative:page;" fillcolor="#FFFFFF [3201]" filled="t" stroked="f" coordsize="21600,21600" o:gfxdata="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aIV472AAAAAwBAAAPAAAAAAAAAAEAIAAAACIAAABkcnMvZG93bnJldi54&#10;bWxQSwECFAAUAAAACACHTuJAbwBIqzMCAABE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inline distT="0" distB="0" distL="114300" distR="114300">
            <wp:extent cx="5271135" cy="2876550"/>
            <wp:effectExtent l="0" t="0" r="571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0"/>
      </w:pPr>
      <w:bookmarkStart w:id="33" w:name="_Toc31480"/>
      <w:r>
        <w:rPr>
          <w:rFonts w:hint="eastAsia"/>
          <w:lang w:eastAsia="zh-CN"/>
        </w:rPr>
        <w:t>测试调用</w:t>
      </w:r>
      <w:r>
        <w:rPr>
          <w:rFonts w:hint="eastAsia"/>
          <w:lang w:val="en-US" w:eastAsia="zh-CN"/>
        </w:rPr>
        <w:t>SDK方法</w:t>
      </w:r>
      <w:bookmarkEnd w:id="33"/>
    </w:p>
    <w:p>
      <w:r>
        <w:drawing>
          <wp:inline distT="0" distB="0" distL="114300" distR="114300">
            <wp:extent cx="5267325" cy="4180840"/>
            <wp:effectExtent l="0" t="0" r="9525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778125"/>
            <wp:effectExtent l="0" t="0" r="15875" b="317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70"/>
      </w:pPr>
      <w:bookmarkStart w:id="34" w:name="_Toc32218"/>
      <w:r>
        <w:rPr>
          <w:rFonts w:hint="eastAsia"/>
          <w:lang w:eastAsia="zh-CN"/>
        </w:rPr>
        <w:t>本地数据库连接测试</w:t>
      </w:r>
      <w:bookmarkEnd w:id="34"/>
    </w:p>
    <w:p/>
    <w:p/>
    <w:p/>
    <w:p>
      <w:pPr>
        <w:pStyle w:val="70"/>
        <w:numPr>
          <w:ilvl w:val="0"/>
          <w:numId w:val="0"/>
        </w:numPr>
      </w:pPr>
      <w:bookmarkStart w:id="35" w:name="_Toc7250"/>
      <w:bookmarkStart w:id="36" w:name="_Toc29460"/>
      <w:r>
        <w:drawing>
          <wp:inline distT="0" distB="0" distL="114300" distR="114300">
            <wp:extent cx="5271135" cy="1557020"/>
            <wp:effectExtent l="0" t="0" r="5715" b="508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5"/>
      <w:bookmarkEnd w:id="36"/>
    </w:p>
    <w:p>
      <w:pPr>
        <w:pStyle w:val="65"/>
        <w:ind w:left="465" w:firstLine="0" w:firstLineChars="0"/>
      </w:pPr>
    </w:p>
    <w:p>
      <w:pPr>
        <w:pStyle w:val="70"/>
      </w:pPr>
      <w:bookmarkStart w:id="37" w:name="_Toc7283"/>
      <w:r>
        <w:rPr>
          <w:rFonts w:hint="eastAsia"/>
          <w:lang w:eastAsia="zh-CN"/>
        </w:rPr>
        <w:t>打开相机测试</w:t>
      </w:r>
      <w:bookmarkEnd w:id="37"/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</w:pPr>
      <w:r>
        <w:drawing>
          <wp:inline distT="0" distB="0" distL="114300" distR="114300">
            <wp:extent cx="5269230" cy="1454785"/>
            <wp:effectExtent l="0" t="0" r="7620" b="1206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</w:pPr>
    </w:p>
    <w:p>
      <w:pPr>
        <w:pStyle w:val="70"/>
      </w:pPr>
      <w:bookmarkStart w:id="38" w:name="_Toc15646"/>
      <w:r>
        <w:rPr>
          <w:rFonts w:hint="eastAsia"/>
          <w:lang w:eastAsia="zh-CN"/>
        </w:rPr>
        <w:t>打开图库</w:t>
      </w:r>
      <w:bookmarkEnd w:id="38"/>
    </w:p>
    <w:p>
      <w:r>
        <w:drawing>
          <wp:inline distT="0" distB="0" distL="114300" distR="114300">
            <wp:extent cx="3719195" cy="754380"/>
            <wp:effectExtent l="0" t="0" r="1460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3037205</wp:posOffset>
                </wp:positionV>
                <wp:extent cx="428625" cy="155575"/>
                <wp:effectExtent l="9525" t="15875" r="25400" b="12700"/>
                <wp:wrapNone/>
                <wp:docPr id="192" name="左右箭头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67756">
                          <a:off x="0" y="0"/>
                          <a:ext cx="428625" cy="1557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16.25pt;margin-top:239.15pt;height:12.25pt;width:33.75pt;rotation:-5715006f;z-index:251785216;v-text-anchor:middle;mso-width-relative:page;mso-height-relative:page;" fillcolor="#5B9BD5 [3204]" filled="t" stroked="t" coordsize="21600,21600" o:gfxdata="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K2SE2QAAAAsBAAAPAAAA&#10;AAAAAAEAIAAAACIAAABkcnMvZG93bnJldi54bWxQSwECFAAUAAAACACHTuJAVAD6pIYCAADpBAAA&#10;DgAAAAAAAAABACAAAAAoAQAAZHJzL2Uyb0RvYy54bWxQSwUGAAAAAAYABgBZAQAAIAYAAAAA&#10;" adj="392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3462020</wp:posOffset>
                </wp:positionV>
                <wp:extent cx="219075" cy="304800"/>
                <wp:effectExtent l="0" t="0" r="9525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5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646238" h="2433638">
                              <a:moveTo>
                                <a:pt x="577732" y="161925"/>
                              </a:moveTo>
                              <a:lnTo>
                                <a:pt x="586070" y="162719"/>
                              </a:lnTo>
                              <a:lnTo>
                                <a:pt x="593614" y="163910"/>
                              </a:lnTo>
                              <a:lnTo>
                                <a:pt x="597585" y="164703"/>
                              </a:lnTo>
                              <a:lnTo>
                                <a:pt x="601953" y="165894"/>
                              </a:lnTo>
                              <a:lnTo>
                                <a:pt x="605526" y="167482"/>
                              </a:lnTo>
                              <a:lnTo>
                                <a:pt x="609100" y="169069"/>
                              </a:lnTo>
                              <a:lnTo>
                                <a:pt x="612674" y="171053"/>
                              </a:lnTo>
                              <a:lnTo>
                                <a:pt x="616247" y="173435"/>
                              </a:lnTo>
                              <a:lnTo>
                                <a:pt x="619821" y="176610"/>
                              </a:lnTo>
                              <a:lnTo>
                                <a:pt x="623394" y="179388"/>
                              </a:lnTo>
                              <a:lnTo>
                                <a:pt x="626968" y="182563"/>
                              </a:lnTo>
                              <a:lnTo>
                                <a:pt x="630145" y="186135"/>
                              </a:lnTo>
                              <a:lnTo>
                                <a:pt x="633321" y="190103"/>
                              </a:lnTo>
                              <a:lnTo>
                                <a:pt x="636498" y="194469"/>
                              </a:lnTo>
                              <a:lnTo>
                                <a:pt x="639674" y="199232"/>
                              </a:lnTo>
                              <a:lnTo>
                                <a:pt x="642454" y="204788"/>
                              </a:lnTo>
                              <a:lnTo>
                                <a:pt x="645233" y="210344"/>
                              </a:lnTo>
                              <a:lnTo>
                                <a:pt x="648013" y="216297"/>
                              </a:lnTo>
                              <a:lnTo>
                                <a:pt x="650792" y="222647"/>
                              </a:lnTo>
                              <a:lnTo>
                                <a:pt x="653969" y="229394"/>
                              </a:lnTo>
                              <a:lnTo>
                                <a:pt x="656351" y="237332"/>
                              </a:lnTo>
                              <a:lnTo>
                                <a:pt x="658733" y="245269"/>
                              </a:lnTo>
                              <a:lnTo>
                                <a:pt x="838208" y="927100"/>
                              </a:lnTo>
                              <a:lnTo>
                                <a:pt x="840193" y="928291"/>
                              </a:lnTo>
                              <a:lnTo>
                                <a:pt x="841781" y="933450"/>
                              </a:lnTo>
                              <a:lnTo>
                                <a:pt x="899356" y="921941"/>
                              </a:lnTo>
                              <a:lnTo>
                                <a:pt x="911665" y="922338"/>
                              </a:lnTo>
                              <a:lnTo>
                                <a:pt x="923180" y="923529"/>
                              </a:lnTo>
                              <a:lnTo>
                                <a:pt x="935489" y="924719"/>
                              </a:lnTo>
                              <a:lnTo>
                                <a:pt x="946607" y="926704"/>
                              </a:lnTo>
                              <a:lnTo>
                                <a:pt x="957725" y="929482"/>
                              </a:lnTo>
                              <a:lnTo>
                                <a:pt x="969240" y="932657"/>
                              </a:lnTo>
                              <a:lnTo>
                                <a:pt x="979960" y="936229"/>
                              </a:lnTo>
                              <a:lnTo>
                                <a:pt x="991078" y="939800"/>
                              </a:lnTo>
                              <a:lnTo>
                                <a:pt x="1001402" y="944166"/>
                              </a:lnTo>
                              <a:lnTo>
                                <a:pt x="1011726" y="948929"/>
                              </a:lnTo>
                              <a:lnTo>
                                <a:pt x="1022049" y="954485"/>
                              </a:lnTo>
                              <a:lnTo>
                                <a:pt x="1031976" y="960438"/>
                              </a:lnTo>
                              <a:lnTo>
                                <a:pt x="1041506" y="966788"/>
                              </a:lnTo>
                              <a:lnTo>
                                <a:pt x="1051432" y="973535"/>
                              </a:lnTo>
                              <a:lnTo>
                                <a:pt x="1060565" y="980679"/>
                              </a:lnTo>
                              <a:lnTo>
                                <a:pt x="1069697" y="988616"/>
                              </a:lnTo>
                              <a:lnTo>
                                <a:pt x="1076050" y="994172"/>
                              </a:lnTo>
                              <a:lnTo>
                                <a:pt x="1081212" y="999729"/>
                              </a:lnTo>
                              <a:lnTo>
                                <a:pt x="1086374" y="1005682"/>
                              </a:lnTo>
                              <a:lnTo>
                                <a:pt x="1090345" y="1012032"/>
                              </a:lnTo>
                              <a:lnTo>
                                <a:pt x="1126478" y="1071960"/>
                              </a:lnTo>
                              <a:lnTo>
                                <a:pt x="1183258" y="1074341"/>
                              </a:lnTo>
                              <a:lnTo>
                                <a:pt x="1184847" y="1075532"/>
                              </a:lnTo>
                              <a:lnTo>
                                <a:pt x="1199538" y="1077913"/>
                              </a:lnTo>
                              <a:lnTo>
                                <a:pt x="1214230" y="1081088"/>
                              </a:lnTo>
                              <a:lnTo>
                                <a:pt x="1228524" y="1085057"/>
                              </a:lnTo>
                              <a:lnTo>
                                <a:pt x="1242818" y="1089422"/>
                              </a:lnTo>
                              <a:lnTo>
                                <a:pt x="1256716" y="1094582"/>
                              </a:lnTo>
                              <a:lnTo>
                                <a:pt x="1271010" y="1100932"/>
                              </a:lnTo>
                              <a:lnTo>
                                <a:pt x="1284510" y="1106885"/>
                              </a:lnTo>
                              <a:lnTo>
                                <a:pt x="1298011" y="1114029"/>
                              </a:lnTo>
                              <a:lnTo>
                                <a:pt x="1310717" y="1121172"/>
                              </a:lnTo>
                              <a:lnTo>
                                <a:pt x="1323820" y="1129507"/>
                              </a:lnTo>
                              <a:lnTo>
                                <a:pt x="1336129" y="1137444"/>
                              </a:lnTo>
                              <a:lnTo>
                                <a:pt x="1348041" y="1146175"/>
                              </a:lnTo>
                              <a:lnTo>
                                <a:pt x="1359953" y="1155700"/>
                              </a:lnTo>
                              <a:lnTo>
                                <a:pt x="1371071" y="1165225"/>
                              </a:lnTo>
                              <a:lnTo>
                                <a:pt x="1381792" y="1175147"/>
                              </a:lnTo>
                              <a:lnTo>
                                <a:pt x="1392115" y="1185863"/>
                              </a:lnTo>
                              <a:lnTo>
                                <a:pt x="1408792" y="1204119"/>
                              </a:lnTo>
                              <a:lnTo>
                                <a:pt x="1424278" y="1223566"/>
                              </a:lnTo>
                              <a:lnTo>
                                <a:pt x="1439763" y="1243410"/>
                              </a:lnTo>
                              <a:lnTo>
                                <a:pt x="1454058" y="1263254"/>
                              </a:lnTo>
                              <a:lnTo>
                                <a:pt x="1467955" y="1283891"/>
                              </a:lnTo>
                              <a:lnTo>
                                <a:pt x="1480264" y="1305322"/>
                              </a:lnTo>
                              <a:lnTo>
                                <a:pt x="1492970" y="1327150"/>
                              </a:lnTo>
                              <a:lnTo>
                                <a:pt x="1504088" y="1348582"/>
                              </a:lnTo>
                              <a:lnTo>
                                <a:pt x="1505279" y="1351360"/>
                              </a:lnTo>
                              <a:lnTo>
                                <a:pt x="1506471" y="1352154"/>
                              </a:lnTo>
                              <a:lnTo>
                                <a:pt x="1508059" y="1352550"/>
                              </a:lnTo>
                              <a:lnTo>
                                <a:pt x="1518780" y="1353344"/>
                              </a:lnTo>
                              <a:lnTo>
                                <a:pt x="1528309" y="1355329"/>
                              </a:lnTo>
                              <a:lnTo>
                                <a:pt x="1537839" y="1357710"/>
                              </a:lnTo>
                              <a:lnTo>
                                <a:pt x="1546971" y="1360885"/>
                              </a:lnTo>
                              <a:lnTo>
                                <a:pt x="1555707" y="1364457"/>
                              </a:lnTo>
                              <a:lnTo>
                                <a:pt x="1563648" y="1368822"/>
                              </a:lnTo>
                              <a:lnTo>
                                <a:pt x="1571590" y="1373982"/>
                              </a:lnTo>
                              <a:lnTo>
                                <a:pt x="1578737" y="1379935"/>
                              </a:lnTo>
                              <a:lnTo>
                                <a:pt x="1585487" y="1385888"/>
                              </a:lnTo>
                              <a:lnTo>
                                <a:pt x="1591840" y="1392238"/>
                              </a:lnTo>
                              <a:lnTo>
                                <a:pt x="1597796" y="1398985"/>
                              </a:lnTo>
                              <a:lnTo>
                                <a:pt x="1603752" y="1406525"/>
                              </a:lnTo>
                              <a:lnTo>
                                <a:pt x="1608914" y="1413669"/>
                              </a:lnTo>
                              <a:lnTo>
                                <a:pt x="1613678" y="1421607"/>
                              </a:lnTo>
                              <a:lnTo>
                                <a:pt x="1618046" y="1429544"/>
                              </a:lnTo>
                              <a:lnTo>
                                <a:pt x="1622017" y="1437879"/>
                              </a:lnTo>
                              <a:lnTo>
                                <a:pt x="1625988" y="1446213"/>
                              </a:lnTo>
                              <a:lnTo>
                                <a:pt x="1629561" y="1454547"/>
                              </a:lnTo>
                              <a:lnTo>
                                <a:pt x="1632738" y="1463279"/>
                              </a:lnTo>
                              <a:lnTo>
                                <a:pt x="1635517" y="1471613"/>
                              </a:lnTo>
                              <a:lnTo>
                                <a:pt x="1637900" y="1479947"/>
                              </a:lnTo>
                              <a:lnTo>
                                <a:pt x="1639885" y="1488282"/>
                              </a:lnTo>
                              <a:lnTo>
                                <a:pt x="1641473" y="1497013"/>
                              </a:lnTo>
                              <a:lnTo>
                                <a:pt x="1643062" y="1504950"/>
                              </a:lnTo>
                              <a:lnTo>
                                <a:pt x="1644253" y="1512491"/>
                              </a:lnTo>
                              <a:lnTo>
                                <a:pt x="1645047" y="1520429"/>
                              </a:lnTo>
                              <a:lnTo>
                                <a:pt x="1645841" y="1527969"/>
                              </a:lnTo>
                              <a:lnTo>
                                <a:pt x="1646238" y="1534716"/>
                              </a:lnTo>
                              <a:lnTo>
                                <a:pt x="1646238" y="1541463"/>
                              </a:lnTo>
                              <a:lnTo>
                                <a:pt x="1646238" y="1548210"/>
                              </a:lnTo>
                              <a:lnTo>
                                <a:pt x="1645841" y="1553766"/>
                              </a:lnTo>
                              <a:lnTo>
                                <a:pt x="1645444" y="1558925"/>
                              </a:lnTo>
                              <a:lnTo>
                                <a:pt x="1643458" y="1570832"/>
                              </a:lnTo>
                              <a:lnTo>
                                <a:pt x="1642267" y="1583532"/>
                              </a:lnTo>
                              <a:lnTo>
                                <a:pt x="1641473" y="1595835"/>
                              </a:lnTo>
                              <a:lnTo>
                                <a:pt x="1640679" y="1608535"/>
                              </a:lnTo>
                              <a:lnTo>
                                <a:pt x="1634723" y="1749029"/>
                              </a:lnTo>
                              <a:lnTo>
                                <a:pt x="1628370" y="1889126"/>
                              </a:lnTo>
                              <a:lnTo>
                                <a:pt x="1627973" y="1902222"/>
                              </a:lnTo>
                              <a:lnTo>
                                <a:pt x="1626385" y="1915716"/>
                              </a:lnTo>
                              <a:lnTo>
                                <a:pt x="1625194" y="1928416"/>
                              </a:lnTo>
                              <a:lnTo>
                                <a:pt x="1623208" y="1941910"/>
                              </a:lnTo>
                              <a:lnTo>
                                <a:pt x="1621223" y="1954610"/>
                              </a:lnTo>
                              <a:lnTo>
                                <a:pt x="1618840" y="1968104"/>
                              </a:lnTo>
                              <a:lnTo>
                                <a:pt x="1616061" y="1980804"/>
                              </a:lnTo>
                              <a:lnTo>
                                <a:pt x="1612884" y="1993504"/>
                              </a:lnTo>
                              <a:lnTo>
                                <a:pt x="1604546" y="2026444"/>
                              </a:lnTo>
                              <a:lnTo>
                                <a:pt x="1595414" y="2058988"/>
                              </a:lnTo>
                              <a:lnTo>
                                <a:pt x="1586281" y="2091532"/>
                              </a:lnTo>
                              <a:lnTo>
                                <a:pt x="1577148" y="2123679"/>
                              </a:lnTo>
                              <a:lnTo>
                                <a:pt x="1579134" y="2125663"/>
                              </a:lnTo>
                              <a:lnTo>
                                <a:pt x="1617252" y="2294732"/>
                              </a:lnTo>
                              <a:lnTo>
                                <a:pt x="1571590" y="2303463"/>
                              </a:lnTo>
                              <a:lnTo>
                                <a:pt x="1487411" y="2318147"/>
                              </a:lnTo>
                              <a:lnTo>
                                <a:pt x="1251951" y="2359026"/>
                              </a:lnTo>
                              <a:lnTo>
                                <a:pt x="1000608" y="2402285"/>
                              </a:lnTo>
                              <a:lnTo>
                                <a:pt x="897370" y="2420541"/>
                              </a:lnTo>
                              <a:lnTo>
                                <a:pt x="824310" y="2433638"/>
                              </a:lnTo>
                              <a:lnTo>
                                <a:pt x="785398" y="2236391"/>
                              </a:lnTo>
                              <a:lnTo>
                                <a:pt x="781030" y="2228851"/>
                              </a:lnTo>
                              <a:lnTo>
                                <a:pt x="776662" y="2221707"/>
                              </a:lnTo>
                              <a:lnTo>
                                <a:pt x="771897" y="2214563"/>
                              </a:lnTo>
                              <a:lnTo>
                                <a:pt x="767133" y="2207816"/>
                              </a:lnTo>
                              <a:lnTo>
                                <a:pt x="761574" y="2201069"/>
                              </a:lnTo>
                              <a:lnTo>
                                <a:pt x="756015" y="2194719"/>
                              </a:lnTo>
                              <a:lnTo>
                                <a:pt x="750456" y="2188369"/>
                              </a:lnTo>
                              <a:lnTo>
                                <a:pt x="744897" y="2182416"/>
                              </a:lnTo>
                              <a:lnTo>
                                <a:pt x="738544" y="2176463"/>
                              </a:lnTo>
                              <a:lnTo>
                                <a:pt x="732191" y="2170907"/>
                              </a:lnTo>
                              <a:lnTo>
                                <a:pt x="725441" y="2165351"/>
                              </a:lnTo>
                              <a:lnTo>
                                <a:pt x="719088" y="2159794"/>
                              </a:lnTo>
                              <a:lnTo>
                                <a:pt x="711940" y="2155032"/>
                              </a:lnTo>
                              <a:lnTo>
                                <a:pt x="704396" y="2149873"/>
                              </a:lnTo>
                              <a:lnTo>
                                <a:pt x="697249" y="2145507"/>
                              </a:lnTo>
                              <a:lnTo>
                                <a:pt x="689705" y="2141141"/>
                              </a:lnTo>
                              <a:lnTo>
                                <a:pt x="678984" y="2135585"/>
                              </a:lnTo>
                              <a:lnTo>
                                <a:pt x="668660" y="2130029"/>
                              </a:lnTo>
                              <a:lnTo>
                                <a:pt x="648807" y="2118519"/>
                              </a:lnTo>
                              <a:lnTo>
                                <a:pt x="630145" y="2106216"/>
                              </a:lnTo>
                              <a:lnTo>
                                <a:pt x="611482" y="2093119"/>
                              </a:lnTo>
                              <a:lnTo>
                                <a:pt x="593217" y="2080022"/>
                              </a:lnTo>
                              <a:lnTo>
                                <a:pt x="576144" y="2065735"/>
                              </a:lnTo>
                              <a:lnTo>
                                <a:pt x="559070" y="2051447"/>
                              </a:lnTo>
                              <a:lnTo>
                                <a:pt x="543187" y="2035969"/>
                              </a:lnTo>
                              <a:lnTo>
                                <a:pt x="526907" y="2020491"/>
                              </a:lnTo>
                              <a:lnTo>
                                <a:pt x="511422" y="2004616"/>
                              </a:lnTo>
                              <a:lnTo>
                                <a:pt x="496333" y="1988344"/>
                              </a:lnTo>
                              <a:lnTo>
                                <a:pt x="481245" y="1971676"/>
                              </a:lnTo>
                              <a:lnTo>
                                <a:pt x="466951" y="1954610"/>
                              </a:lnTo>
                              <a:lnTo>
                                <a:pt x="452259" y="1937147"/>
                              </a:lnTo>
                              <a:lnTo>
                                <a:pt x="424067" y="1902222"/>
                              </a:lnTo>
                              <a:lnTo>
                                <a:pt x="418111" y="1894285"/>
                              </a:lnTo>
                              <a:lnTo>
                                <a:pt x="412552" y="1886744"/>
                              </a:lnTo>
                              <a:lnTo>
                                <a:pt x="401435" y="1870472"/>
                              </a:lnTo>
                              <a:lnTo>
                                <a:pt x="391508" y="1853804"/>
                              </a:lnTo>
                              <a:lnTo>
                                <a:pt x="381978" y="1837532"/>
                              </a:lnTo>
                              <a:lnTo>
                                <a:pt x="372846" y="1820069"/>
                              </a:lnTo>
                              <a:lnTo>
                                <a:pt x="364110" y="1803401"/>
                              </a:lnTo>
                              <a:lnTo>
                                <a:pt x="356169" y="1785541"/>
                              </a:lnTo>
                              <a:lnTo>
                                <a:pt x="348228" y="1768079"/>
                              </a:lnTo>
                              <a:lnTo>
                                <a:pt x="332345" y="1733551"/>
                              </a:lnTo>
                              <a:lnTo>
                                <a:pt x="324404" y="1716485"/>
                              </a:lnTo>
                              <a:lnTo>
                                <a:pt x="316065" y="1699022"/>
                              </a:lnTo>
                              <a:lnTo>
                                <a:pt x="307727" y="1682354"/>
                              </a:lnTo>
                              <a:lnTo>
                                <a:pt x="298991" y="1666082"/>
                              </a:lnTo>
                              <a:lnTo>
                                <a:pt x="289462" y="1649413"/>
                              </a:lnTo>
                              <a:lnTo>
                                <a:pt x="279535" y="1633935"/>
                              </a:lnTo>
                              <a:lnTo>
                                <a:pt x="275962" y="1624410"/>
                              </a:lnTo>
                              <a:lnTo>
                                <a:pt x="271594" y="1614885"/>
                              </a:lnTo>
                              <a:lnTo>
                                <a:pt x="266829" y="1605360"/>
                              </a:lnTo>
                              <a:lnTo>
                                <a:pt x="261667" y="1595835"/>
                              </a:lnTo>
                              <a:lnTo>
                                <a:pt x="256505" y="1586310"/>
                              </a:lnTo>
                              <a:lnTo>
                                <a:pt x="250946" y="1577182"/>
                              </a:lnTo>
                              <a:lnTo>
                                <a:pt x="239431" y="1558132"/>
                              </a:lnTo>
                              <a:lnTo>
                                <a:pt x="227122" y="1539479"/>
                              </a:lnTo>
                              <a:lnTo>
                                <a:pt x="214813" y="1521619"/>
                              </a:lnTo>
                              <a:lnTo>
                                <a:pt x="190592" y="1486694"/>
                              </a:lnTo>
                              <a:lnTo>
                                <a:pt x="185827" y="1479154"/>
                              </a:lnTo>
                              <a:lnTo>
                                <a:pt x="181063" y="1470422"/>
                              </a:lnTo>
                              <a:lnTo>
                                <a:pt x="170342" y="1450579"/>
                              </a:lnTo>
                              <a:lnTo>
                                <a:pt x="164783" y="1441054"/>
                              </a:lnTo>
                              <a:lnTo>
                                <a:pt x="159224" y="1431132"/>
                              </a:lnTo>
                              <a:lnTo>
                                <a:pt x="156444" y="1427163"/>
                              </a:lnTo>
                              <a:lnTo>
                                <a:pt x="153268" y="1423194"/>
                              </a:lnTo>
                              <a:lnTo>
                                <a:pt x="149694" y="1419622"/>
                              </a:lnTo>
                              <a:lnTo>
                                <a:pt x="146518" y="1416447"/>
                              </a:lnTo>
                              <a:lnTo>
                                <a:pt x="143738" y="1413272"/>
                              </a:lnTo>
                              <a:lnTo>
                                <a:pt x="140959" y="1409304"/>
                              </a:lnTo>
                              <a:lnTo>
                                <a:pt x="138576" y="1404541"/>
                              </a:lnTo>
                              <a:lnTo>
                                <a:pt x="136591" y="1398985"/>
                              </a:lnTo>
                              <a:lnTo>
                                <a:pt x="134209" y="1393429"/>
                              </a:lnTo>
                              <a:lnTo>
                                <a:pt x="132620" y="1387475"/>
                              </a:lnTo>
                              <a:lnTo>
                                <a:pt x="129047" y="1373982"/>
                              </a:lnTo>
                              <a:lnTo>
                                <a:pt x="125870" y="1360488"/>
                              </a:lnTo>
                              <a:lnTo>
                                <a:pt x="122694" y="1346994"/>
                              </a:lnTo>
                              <a:lnTo>
                                <a:pt x="120311" y="1335485"/>
                              </a:lnTo>
                              <a:lnTo>
                                <a:pt x="117532" y="1325563"/>
                              </a:lnTo>
                              <a:lnTo>
                                <a:pt x="109194" y="1300560"/>
                              </a:lnTo>
                              <a:lnTo>
                                <a:pt x="100458" y="1276350"/>
                              </a:lnTo>
                              <a:lnTo>
                                <a:pt x="95296" y="1264047"/>
                              </a:lnTo>
                              <a:lnTo>
                                <a:pt x="90531" y="1252538"/>
                              </a:lnTo>
                              <a:lnTo>
                                <a:pt x="85767" y="1241425"/>
                              </a:lnTo>
                              <a:lnTo>
                                <a:pt x="80208" y="1229916"/>
                              </a:lnTo>
                              <a:lnTo>
                                <a:pt x="77031" y="1223566"/>
                              </a:lnTo>
                              <a:lnTo>
                                <a:pt x="73458" y="1217216"/>
                              </a:lnTo>
                              <a:lnTo>
                                <a:pt x="65119" y="1203722"/>
                              </a:lnTo>
                              <a:lnTo>
                                <a:pt x="55987" y="1190625"/>
                              </a:lnTo>
                              <a:lnTo>
                                <a:pt x="46457" y="1177132"/>
                              </a:lnTo>
                              <a:lnTo>
                                <a:pt x="26207" y="1150938"/>
                              </a:lnTo>
                              <a:lnTo>
                                <a:pt x="6353" y="1125538"/>
                              </a:lnTo>
                              <a:lnTo>
                                <a:pt x="3574" y="1121172"/>
                              </a:lnTo>
                              <a:lnTo>
                                <a:pt x="1589" y="1116410"/>
                              </a:lnTo>
                              <a:lnTo>
                                <a:pt x="397" y="1111250"/>
                              </a:lnTo>
                              <a:lnTo>
                                <a:pt x="0" y="1106091"/>
                              </a:lnTo>
                              <a:lnTo>
                                <a:pt x="0" y="1100535"/>
                              </a:lnTo>
                              <a:lnTo>
                                <a:pt x="794" y="1094582"/>
                              </a:lnTo>
                              <a:lnTo>
                                <a:pt x="1986" y="1088629"/>
                              </a:lnTo>
                              <a:lnTo>
                                <a:pt x="3574" y="1083072"/>
                              </a:lnTo>
                              <a:lnTo>
                                <a:pt x="5559" y="1077516"/>
                              </a:lnTo>
                              <a:lnTo>
                                <a:pt x="8339" y="1071960"/>
                              </a:lnTo>
                              <a:lnTo>
                                <a:pt x="11118" y="1066404"/>
                              </a:lnTo>
                              <a:lnTo>
                                <a:pt x="14295" y="1061641"/>
                              </a:lnTo>
                              <a:lnTo>
                                <a:pt x="17868" y="1056879"/>
                              </a:lnTo>
                              <a:lnTo>
                                <a:pt x="21045" y="1052910"/>
                              </a:lnTo>
                              <a:lnTo>
                                <a:pt x="24618" y="1048941"/>
                              </a:lnTo>
                              <a:lnTo>
                                <a:pt x="28192" y="1045766"/>
                              </a:lnTo>
                              <a:lnTo>
                                <a:pt x="33751" y="1041400"/>
                              </a:lnTo>
                              <a:lnTo>
                                <a:pt x="39310" y="1037432"/>
                              </a:lnTo>
                              <a:lnTo>
                                <a:pt x="45663" y="1034257"/>
                              </a:lnTo>
                              <a:lnTo>
                                <a:pt x="52016" y="1031479"/>
                              </a:lnTo>
                              <a:lnTo>
                                <a:pt x="58369" y="1029097"/>
                              </a:lnTo>
                              <a:lnTo>
                                <a:pt x="64722" y="1027113"/>
                              </a:lnTo>
                              <a:lnTo>
                                <a:pt x="71869" y="1025922"/>
                              </a:lnTo>
                              <a:lnTo>
                                <a:pt x="78619" y="1024732"/>
                              </a:lnTo>
                              <a:lnTo>
                                <a:pt x="85767" y="1023938"/>
                              </a:lnTo>
                              <a:lnTo>
                                <a:pt x="92517" y="1023541"/>
                              </a:lnTo>
                              <a:lnTo>
                                <a:pt x="100061" y="1023938"/>
                              </a:lnTo>
                              <a:lnTo>
                                <a:pt x="107208" y="1024335"/>
                              </a:lnTo>
                              <a:lnTo>
                                <a:pt x="114355" y="1024732"/>
                              </a:lnTo>
                              <a:lnTo>
                                <a:pt x="121503" y="1025922"/>
                              </a:lnTo>
                              <a:lnTo>
                                <a:pt x="129047" y="1027510"/>
                              </a:lnTo>
                              <a:lnTo>
                                <a:pt x="136194" y="1029097"/>
                              </a:lnTo>
                              <a:lnTo>
                                <a:pt x="143341" y="1031082"/>
                              </a:lnTo>
                              <a:lnTo>
                                <a:pt x="150488" y="1033066"/>
                              </a:lnTo>
                              <a:lnTo>
                                <a:pt x="157636" y="1035844"/>
                              </a:lnTo>
                              <a:lnTo>
                                <a:pt x="164783" y="1038622"/>
                              </a:lnTo>
                              <a:lnTo>
                                <a:pt x="171533" y="1041400"/>
                              </a:lnTo>
                              <a:lnTo>
                                <a:pt x="177886" y="1044972"/>
                              </a:lnTo>
                              <a:lnTo>
                                <a:pt x="185033" y="1048544"/>
                              </a:lnTo>
                              <a:lnTo>
                                <a:pt x="191386" y="1052116"/>
                              </a:lnTo>
                              <a:lnTo>
                                <a:pt x="197739" y="1055688"/>
                              </a:lnTo>
                              <a:lnTo>
                                <a:pt x="203695" y="1059657"/>
                              </a:lnTo>
                              <a:lnTo>
                                <a:pt x="209651" y="1064022"/>
                              </a:lnTo>
                              <a:lnTo>
                                <a:pt x="215210" y="1067991"/>
                              </a:lnTo>
                              <a:lnTo>
                                <a:pt x="220769" y="1072754"/>
                              </a:lnTo>
                              <a:lnTo>
                                <a:pt x="225534" y="1077516"/>
                              </a:lnTo>
                              <a:lnTo>
                                <a:pt x="230299" y="1081882"/>
                              </a:lnTo>
                              <a:lnTo>
                                <a:pt x="235064" y="1086644"/>
                              </a:lnTo>
                              <a:lnTo>
                                <a:pt x="239828" y="1092200"/>
                              </a:lnTo>
                              <a:lnTo>
                                <a:pt x="244593" y="1097757"/>
                              </a:lnTo>
                              <a:lnTo>
                                <a:pt x="252932" y="1109663"/>
                              </a:lnTo>
                              <a:lnTo>
                                <a:pt x="260873" y="1121966"/>
                              </a:lnTo>
                              <a:lnTo>
                                <a:pt x="268814" y="1135063"/>
                              </a:lnTo>
                              <a:lnTo>
                                <a:pt x="283903" y="1160463"/>
                              </a:lnTo>
                              <a:lnTo>
                                <a:pt x="291447" y="1173163"/>
                              </a:lnTo>
                              <a:lnTo>
                                <a:pt x="299388" y="1185069"/>
                              </a:lnTo>
                              <a:lnTo>
                                <a:pt x="306139" y="1195785"/>
                              </a:lnTo>
                              <a:lnTo>
                                <a:pt x="312889" y="1206897"/>
                              </a:lnTo>
                              <a:lnTo>
                                <a:pt x="327580" y="1230710"/>
                              </a:lnTo>
                              <a:lnTo>
                                <a:pt x="342272" y="1255713"/>
                              </a:lnTo>
                              <a:lnTo>
                                <a:pt x="357757" y="1281113"/>
                              </a:lnTo>
                              <a:lnTo>
                                <a:pt x="365699" y="1293416"/>
                              </a:lnTo>
                              <a:lnTo>
                                <a:pt x="373640" y="1305719"/>
                              </a:lnTo>
                              <a:lnTo>
                                <a:pt x="382375" y="1317229"/>
                              </a:lnTo>
                              <a:lnTo>
                                <a:pt x="390714" y="1328738"/>
                              </a:lnTo>
                              <a:lnTo>
                                <a:pt x="399846" y="1339454"/>
                              </a:lnTo>
                              <a:lnTo>
                                <a:pt x="409376" y="1348979"/>
                              </a:lnTo>
                              <a:lnTo>
                                <a:pt x="418905" y="1358504"/>
                              </a:lnTo>
                              <a:lnTo>
                                <a:pt x="423670" y="1362472"/>
                              </a:lnTo>
                              <a:lnTo>
                                <a:pt x="428832" y="1366441"/>
                              </a:lnTo>
                              <a:lnTo>
                                <a:pt x="437171" y="1372791"/>
                              </a:lnTo>
                              <a:lnTo>
                                <a:pt x="445112" y="1378744"/>
                              </a:lnTo>
                              <a:lnTo>
                                <a:pt x="453450" y="1383904"/>
                              </a:lnTo>
                              <a:lnTo>
                                <a:pt x="462186" y="1388666"/>
                              </a:lnTo>
                              <a:lnTo>
                                <a:pt x="470921" y="1392635"/>
                              </a:lnTo>
                              <a:lnTo>
                                <a:pt x="479260" y="1396207"/>
                              </a:lnTo>
                              <a:lnTo>
                                <a:pt x="488789" y="1399382"/>
                              </a:lnTo>
                              <a:lnTo>
                                <a:pt x="497525" y="1402160"/>
                              </a:lnTo>
                              <a:lnTo>
                                <a:pt x="506657" y="1404144"/>
                              </a:lnTo>
                              <a:lnTo>
                                <a:pt x="516187" y="1405732"/>
                              </a:lnTo>
                              <a:lnTo>
                                <a:pt x="525716" y="1407319"/>
                              </a:lnTo>
                              <a:lnTo>
                                <a:pt x="535246" y="1408113"/>
                              </a:lnTo>
                              <a:lnTo>
                                <a:pt x="545172" y="1408113"/>
                              </a:lnTo>
                              <a:lnTo>
                                <a:pt x="555099" y="1407716"/>
                              </a:lnTo>
                              <a:lnTo>
                                <a:pt x="565423" y="1406922"/>
                              </a:lnTo>
                              <a:lnTo>
                                <a:pt x="575746" y="1404938"/>
                              </a:lnTo>
                              <a:lnTo>
                                <a:pt x="578923" y="1404541"/>
                              </a:lnTo>
                              <a:lnTo>
                                <a:pt x="582497" y="1402954"/>
                              </a:lnTo>
                              <a:lnTo>
                                <a:pt x="586467" y="1401366"/>
                              </a:lnTo>
                              <a:lnTo>
                                <a:pt x="590041" y="1398985"/>
                              </a:lnTo>
                              <a:lnTo>
                                <a:pt x="594012" y="1395810"/>
                              </a:lnTo>
                              <a:lnTo>
                                <a:pt x="597585" y="1392635"/>
                              </a:lnTo>
                              <a:lnTo>
                                <a:pt x="601556" y="1389460"/>
                              </a:lnTo>
                              <a:lnTo>
                                <a:pt x="604335" y="1385491"/>
                              </a:lnTo>
                              <a:lnTo>
                                <a:pt x="609894" y="1379141"/>
                              </a:lnTo>
                              <a:lnTo>
                                <a:pt x="614659" y="1372394"/>
                              </a:lnTo>
                              <a:lnTo>
                                <a:pt x="619424" y="1365647"/>
                              </a:lnTo>
                              <a:lnTo>
                                <a:pt x="623394" y="1358900"/>
                              </a:lnTo>
                              <a:lnTo>
                                <a:pt x="627762" y="1352154"/>
                              </a:lnTo>
                              <a:lnTo>
                                <a:pt x="631336" y="1344613"/>
                              </a:lnTo>
                              <a:lnTo>
                                <a:pt x="634512" y="1337469"/>
                              </a:lnTo>
                              <a:lnTo>
                                <a:pt x="637292" y="1330325"/>
                              </a:lnTo>
                              <a:lnTo>
                                <a:pt x="640071" y="1323182"/>
                              </a:lnTo>
                              <a:lnTo>
                                <a:pt x="642057" y="1315244"/>
                              </a:lnTo>
                              <a:lnTo>
                                <a:pt x="644042" y="1307704"/>
                              </a:lnTo>
                              <a:lnTo>
                                <a:pt x="645233" y="1299766"/>
                              </a:lnTo>
                              <a:lnTo>
                                <a:pt x="646424" y="1291829"/>
                              </a:lnTo>
                              <a:lnTo>
                                <a:pt x="647218" y="1283891"/>
                              </a:lnTo>
                              <a:lnTo>
                                <a:pt x="647616" y="1275557"/>
                              </a:lnTo>
                              <a:lnTo>
                                <a:pt x="648013" y="1267619"/>
                              </a:lnTo>
                              <a:lnTo>
                                <a:pt x="647616" y="1259682"/>
                              </a:lnTo>
                              <a:lnTo>
                                <a:pt x="647218" y="1252538"/>
                              </a:lnTo>
                              <a:lnTo>
                                <a:pt x="646424" y="1245394"/>
                              </a:lnTo>
                              <a:lnTo>
                                <a:pt x="645233" y="1237457"/>
                              </a:lnTo>
                              <a:lnTo>
                                <a:pt x="466951" y="280988"/>
                              </a:lnTo>
                              <a:lnTo>
                                <a:pt x="465362" y="271463"/>
                              </a:lnTo>
                              <a:lnTo>
                                <a:pt x="464568" y="263128"/>
                              </a:lnTo>
                              <a:lnTo>
                                <a:pt x="464568" y="254397"/>
                              </a:lnTo>
                              <a:lnTo>
                                <a:pt x="464965" y="246857"/>
                              </a:lnTo>
                              <a:lnTo>
                                <a:pt x="465759" y="239316"/>
                              </a:lnTo>
                              <a:lnTo>
                                <a:pt x="467348" y="232569"/>
                              </a:lnTo>
                              <a:lnTo>
                                <a:pt x="468936" y="225822"/>
                              </a:lnTo>
                              <a:lnTo>
                                <a:pt x="471318" y="219869"/>
                              </a:lnTo>
                              <a:lnTo>
                                <a:pt x="473701" y="214313"/>
                              </a:lnTo>
                              <a:lnTo>
                                <a:pt x="476480" y="209153"/>
                              </a:lnTo>
                              <a:lnTo>
                                <a:pt x="479657" y="204391"/>
                              </a:lnTo>
                              <a:lnTo>
                                <a:pt x="482833" y="199628"/>
                              </a:lnTo>
                              <a:lnTo>
                                <a:pt x="486407" y="195263"/>
                              </a:lnTo>
                              <a:lnTo>
                                <a:pt x="490775" y="191691"/>
                              </a:lnTo>
                              <a:lnTo>
                                <a:pt x="494348" y="188119"/>
                              </a:lnTo>
                              <a:lnTo>
                                <a:pt x="498319" y="184944"/>
                              </a:lnTo>
                              <a:lnTo>
                                <a:pt x="502289" y="182166"/>
                              </a:lnTo>
                              <a:lnTo>
                                <a:pt x="506657" y="179785"/>
                              </a:lnTo>
                              <a:lnTo>
                                <a:pt x="514201" y="175419"/>
                              </a:lnTo>
                              <a:lnTo>
                                <a:pt x="522143" y="171450"/>
                              </a:lnTo>
                              <a:lnTo>
                                <a:pt x="528893" y="169069"/>
                              </a:lnTo>
                              <a:lnTo>
                                <a:pt x="534849" y="167482"/>
                              </a:lnTo>
                              <a:lnTo>
                                <a:pt x="539614" y="166291"/>
                              </a:lnTo>
                              <a:lnTo>
                                <a:pt x="543981" y="165497"/>
                              </a:lnTo>
                              <a:lnTo>
                                <a:pt x="552320" y="163910"/>
                              </a:lnTo>
                              <a:lnTo>
                                <a:pt x="561055" y="162719"/>
                              </a:lnTo>
                              <a:lnTo>
                                <a:pt x="569393" y="162322"/>
                              </a:lnTo>
                              <a:lnTo>
                                <a:pt x="577732" y="161925"/>
                              </a:lnTo>
                              <a:close/>
                              <a:moveTo>
                                <a:pt x="576263" y="0"/>
                              </a:moveTo>
                              <a:lnTo>
                                <a:pt x="594539" y="397"/>
                              </a:lnTo>
                              <a:lnTo>
                                <a:pt x="612419" y="1589"/>
                              </a:lnTo>
                              <a:lnTo>
                                <a:pt x="630298" y="3973"/>
                              </a:lnTo>
                              <a:lnTo>
                                <a:pt x="647780" y="7151"/>
                              </a:lnTo>
                              <a:lnTo>
                                <a:pt x="664864" y="10727"/>
                              </a:lnTo>
                              <a:lnTo>
                                <a:pt x="681551" y="15098"/>
                              </a:lnTo>
                              <a:lnTo>
                                <a:pt x="697841" y="20263"/>
                              </a:lnTo>
                              <a:lnTo>
                                <a:pt x="714131" y="26620"/>
                              </a:lnTo>
                              <a:lnTo>
                                <a:pt x="729626" y="33374"/>
                              </a:lnTo>
                              <a:lnTo>
                                <a:pt x="745122" y="41321"/>
                              </a:lnTo>
                              <a:lnTo>
                                <a:pt x="759822" y="50062"/>
                              </a:lnTo>
                              <a:lnTo>
                                <a:pt x="774920" y="59200"/>
                              </a:lnTo>
                              <a:lnTo>
                                <a:pt x="788826" y="69530"/>
                              </a:lnTo>
                              <a:lnTo>
                                <a:pt x="803130" y="80655"/>
                              </a:lnTo>
                              <a:lnTo>
                                <a:pt x="816638" y="92575"/>
                              </a:lnTo>
                              <a:lnTo>
                                <a:pt x="830147" y="105289"/>
                              </a:lnTo>
                              <a:lnTo>
                                <a:pt x="842464" y="118798"/>
                              </a:lnTo>
                              <a:lnTo>
                                <a:pt x="854780" y="132307"/>
                              </a:lnTo>
                              <a:lnTo>
                                <a:pt x="865508" y="146610"/>
                              </a:lnTo>
                              <a:lnTo>
                                <a:pt x="876235" y="160516"/>
                              </a:lnTo>
                              <a:lnTo>
                                <a:pt x="885374" y="175615"/>
                              </a:lnTo>
                              <a:lnTo>
                                <a:pt x="894115" y="190315"/>
                              </a:lnTo>
                              <a:lnTo>
                                <a:pt x="901664" y="205811"/>
                              </a:lnTo>
                              <a:lnTo>
                                <a:pt x="908815" y="221306"/>
                              </a:lnTo>
                              <a:lnTo>
                                <a:pt x="915172" y="237596"/>
                              </a:lnTo>
                              <a:lnTo>
                                <a:pt x="920337" y="253886"/>
                              </a:lnTo>
                              <a:lnTo>
                                <a:pt x="924708" y="270574"/>
                              </a:lnTo>
                              <a:lnTo>
                                <a:pt x="928284" y="287658"/>
                              </a:lnTo>
                              <a:lnTo>
                                <a:pt x="931462" y="304743"/>
                              </a:lnTo>
                              <a:lnTo>
                                <a:pt x="933449" y="322622"/>
                              </a:lnTo>
                              <a:lnTo>
                                <a:pt x="934641" y="340502"/>
                              </a:lnTo>
                              <a:lnTo>
                                <a:pt x="935038" y="359175"/>
                              </a:lnTo>
                              <a:lnTo>
                                <a:pt x="934641" y="377452"/>
                              </a:lnTo>
                              <a:lnTo>
                                <a:pt x="933449" y="395331"/>
                              </a:lnTo>
                              <a:lnTo>
                                <a:pt x="931462" y="413211"/>
                              </a:lnTo>
                              <a:lnTo>
                                <a:pt x="928284" y="430693"/>
                              </a:lnTo>
                              <a:lnTo>
                                <a:pt x="924708" y="447777"/>
                              </a:lnTo>
                              <a:lnTo>
                                <a:pt x="920337" y="464465"/>
                              </a:lnTo>
                              <a:lnTo>
                                <a:pt x="915172" y="480755"/>
                              </a:lnTo>
                              <a:lnTo>
                                <a:pt x="908815" y="496647"/>
                              </a:lnTo>
                              <a:lnTo>
                                <a:pt x="901664" y="512540"/>
                              </a:lnTo>
                              <a:lnTo>
                                <a:pt x="894115" y="527638"/>
                              </a:lnTo>
                              <a:lnTo>
                                <a:pt x="885374" y="543134"/>
                              </a:lnTo>
                              <a:lnTo>
                                <a:pt x="876235" y="557437"/>
                              </a:lnTo>
                              <a:lnTo>
                                <a:pt x="865508" y="572138"/>
                              </a:lnTo>
                              <a:lnTo>
                                <a:pt x="854780" y="585647"/>
                              </a:lnTo>
                              <a:lnTo>
                                <a:pt x="842464" y="599553"/>
                              </a:lnTo>
                              <a:lnTo>
                                <a:pt x="830147" y="612664"/>
                              </a:lnTo>
                              <a:lnTo>
                                <a:pt x="830147" y="613061"/>
                              </a:lnTo>
                              <a:lnTo>
                                <a:pt x="822201" y="620611"/>
                              </a:lnTo>
                              <a:lnTo>
                                <a:pt x="813857" y="628160"/>
                              </a:lnTo>
                              <a:lnTo>
                                <a:pt x="805911" y="634914"/>
                              </a:lnTo>
                              <a:lnTo>
                                <a:pt x="797964" y="641668"/>
                              </a:lnTo>
                              <a:lnTo>
                                <a:pt x="791607" y="619419"/>
                              </a:lnTo>
                              <a:lnTo>
                                <a:pt x="785250" y="597963"/>
                              </a:lnTo>
                              <a:lnTo>
                                <a:pt x="778496" y="576111"/>
                              </a:lnTo>
                              <a:lnTo>
                                <a:pt x="771344" y="553861"/>
                              </a:lnTo>
                              <a:lnTo>
                                <a:pt x="780880" y="543928"/>
                              </a:lnTo>
                              <a:lnTo>
                                <a:pt x="790018" y="533201"/>
                              </a:lnTo>
                              <a:lnTo>
                                <a:pt x="798759" y="522473"/>
                              </a:lnTo>
                              <a:lnTo>
                                <a:pt x="806705" y="511745"/>
                              </a:lnTo>
                              <a:lnTo>
                                <a:pt x="813857" y="500223"/>
                              </a:lnTo>
                              <a:lnTo>
                                <a:pt x="820611" y="488701"/>
                              </a:lnTo>
                              <a:lnTo>
                                <a:pt x="826571" y="476782"/>
                              </a:lnTo>
                              <a:lnTo>
                                <a:pt x="831736" y="464862"/>
                              </a:lnTo>
                              <a:lnTo>
                                <a:pt x="836504" y="452545"/>
                              </a:lnTo>
                              <a:lnTo>
                                <a:pt x="840477" y="439831"/>
                              </a:lnTo>
                              <a:lnTo>
                                <a:pt x="844053" y="427117"/>
                              </a:lnTo>
                              <a:lnTo>
                                <a:pt x="846834" y="414005"/>
                              </a:lnTo>
                              <a:lnTo>
                                <a:pt x="849218" y="400894"/>
                              </a:lnTo>
                              <a:lnTo>
                                <a:pt x="850807" y="386988"/>
                              </a:lnTo>
                              <a:lnTo>
                                <a:pt x="851602" y="373479"/>
                              </a:lnTo>
                              <a:lnTo>
                                <a:pt x="851999" y="359175"/>
                              </a:lnTo>
                              <a:lnTo>
                                <a:pt x="851602" y="344872"/>
                              </a:lnTo>
                              <a:lnTo>
                                <a:pt x="850807" y="330966"/>
                              </a:lnTo>
                              <a:lnTo>
                                <a:pt x="849218" y="317457"/>
                              </a:lnTo>
                              <a:lnTo>
                                <a:pt x="846834" y="303948"/>
                              </a:lnTo>
                              <a:lnTo>
                                <a:pt x="844053" y="291234"/>
                              </a:lnTo>
                              <a:lnTo>
                                <a:pt x="840477" y="278123"/>
                              </a:lnTo>
                              <a:lnTo>
                                <a:pt x="836504" y="265806"/>
                              </a:lnTo>
                              <a:lnTo>
                                <a:pt x="831736" y="253092"/>
                              </a:lnTo>
                              <a:lnTo>
                                <a:pt x="826571" y="241172"/>
                              </a:lnTo>
                              <a:lnTo>
                                <a:pt x="820611" y="229253"/>
                              </a:lnTo>
                              <a:lnTo>
                                <a:pt x="813460" y="217730"/>
                              </a:lnTo>
                              <a:lnTo>
                                <a:pt x="806308" y="206605"/>
                              </a:lnTo>
                              <a:lnTo>
                                <a:pt x="798759" y="195481"/>
                              </a:lnTo>
                              <a:lnTo>
                                <a:pt x="789621" y="185150"/>
                              </a:lnTo>
                              <a:lnTo>
                                <a:pt x="780880" y="174820"/>
                              </a:lnTo>
                              <a:lnTo>
                                <a:pt x="770947" y="164092"/>
                              </a:lnTo>
                              <a:lnTo>
                                <a:pt x="760617" y="154556"/>
                              </a:lnTo>
                              <a:lnTo>
                                <a:pt x="750287" y="145021"/>
                              </a:lnTo>
                              <a:lnTo>
                                <a:pt x="739559" y="136677"/>
                              </a:lnTo>
                              <a:lnTo>
                                <a:pt x="728434" y="129128"/>
                              </a:lnTo>
                              <a:lnTo>
                                <a:pt x="717310" y="121976"/>
                              </a:lnTo>
                              <a:lnTo>
                                <a:pt x="705788" y="114825"/>
                              </a:lnTo>
                              <a:lnTo>
                                <a:pt x="693868" y="108865"/>
                              </a:lnTo>
                              <a:lnTo>
                                <a:pt x="682346" y="103700"/>
                              </a:lnTo>
                              <a:lnTo>
                                <a:pt x="669632" y="98932"/>
                              </a:lnTo>
                              <a:lnTo>
                                <a:pt x="657315" y="94959"/>
                              </a:lnTo>
                              <a:lnTo>
                                <a:pt x="644204" y="91383"/>
                              </a:lnTo>
                              <a:lnTo>
                                <a:pt x="631490" y="88204"/>
                              </a:lnTo>
                              <a:lnTo>
                                <a:pt x="617584" y="86218"/>
                              </a:lnTo>
                              <a:lnTo>
                                <a:pt x="604472" y="84628"/>
                              </a:lnTo>
                              <a:lnTo>
                                <a:pt x="590169" y="83436"/>
                              </a:lnTo>
                              <a:lnTo>
                                <a:pt x="576263" y="83436"/>
                              </a:lnTo>
                              <a:lnTo>
                                <a:pt x="561960" y="83436"/>
                              </a:lnTo>
                              <a:lnTo>
                                <a:pt x="548451" y="84628"/>
                              </a:lnTo>
                              <a:lnTo>
                                <a:pt x="534545" y="86218"/>
                              </a:lnTo>
                              <a:lnTo>
                                <a:pt x="521434" y="88204"/>
                              </a:lnTo>
                              <a:lnTo>
                                <a:pt x="507925" y="91383"/>
                              </a:lnTo>
                              <a:lnTo>
                                <a:pt x="495211" y="94959"/>
                              </a:lnTo>
                              <a:lnTo>
                                <a:pt x="482497" y="98932"/>
                              </a:lnTo>
                              <a:lnTo>
                                <a:pt x="470578" y="103700"/>
                              </a:lnTo>
                              <a:lnTo>
                                <a:pt x="458658" y="108865"/>
                              </a:lnTo>
                              <a:lnTo>
                                <a:pt x="446341" y="114825"/>
                              </a:lnTo>
                              <a:lnTo>
                                <a:pt x="435217" y="121976"/>
                              </a:lnTo>
                              <a:lnTo>
                                <a:pt x="423694" y="129128"/>
                              </a:lnTo>
                              <a:lnTo>
                                <a:pt x="412967" y="136677"/>
                              </a:lnTo>
                              <a:lnTo>
                                <a:pt x="401842" y="145021"/>
                              </a:lnTo>
                              <a:lnTo>
                                <a:pt x="391512" y="154556"/>
                              </a:lnTo>
                              <a:lnTo>
                                <a:pt x="381579" y="164092"/>
                              </a:lnTo>
                              <a:lnTo>
                                <a:pt x="381182" y="164092"/>
                              </a:lnTo>
                              <a:lnTo>
                                <a:pt x="371249" y="174820"/>
                              </a:lnTo>
                              <a:lnTo>
                                <a:pt x="362111" y="185150"/>
                              </a:lnTo>
                              <a:lnTo>
                                <a:pt x="353767" y="195481"/>
                              </a:lnTo>
                              <a:lnTo>
                                <a:pt x="345821" y="207003"/>
                              </a:lnTo>
                              <a:lnTo>
                                <a:pt x="338669" y="218128"/>
                              </a:lnTo>
                              <a:lnTo>
                                <a:pt x="331915" y="229253"/>
                              </a:lnTo>
                              <a:lnTo>
                                <a:pt x="325955" y="241172"/>
                              </a:lnTo>
                              <a:lnTo>
                                <a:pt x="320790" y="253092"/>
                              </a:lnTo>
                              <a:lnTo>
                                <a:pt x="315625" y="265806"/>
                              </a:lnTo>
                              <a:lnTo>
                                <a:pt x="311652" y="278123"/>
                              </a:lnTo>
                              <a:lnTo>
                                <a:pt x="308473" y="291234"/>
                              </a:lnTo>
                              <a:lnTo>
                                <a:pt x="305692" y="303948"/>
                              </a:lnTo>
                              <a:lnTo>
                                <a:pt x="303308" y="317457"/>
                              </a:lnTo>
                              <a:lnTo>
                                <a:pt x="301719" y="330966"/>
                              </a:lnTo>
                              <a:lnTo>
                                <a:pt x="300924" y="345269"/>
                              </a:lnTo>
                              <a:lnTo>
                                <a:pt x="300527" y="359175"/>
                              </a:lnTo>
                              <a:lnTo>
                                <a:pt x="300924" y="373479"/>
                              </a:lnTo>
                              <a:lnTo>
                                <a:pt x="301719" y="386988"/>
                              </a:lnTo>
                              <a:lnTo>
                                <a:pt x="303308" y="400894"/>
                              </a:lnTo>
                              <a:lnTo>
                                <a:pt x="305692" y="414005"/>
                              </a:lnTo>
                              <a:lnTo>
                                <a:pt x="308473" y="427514"/>
                              </a:lnTo>
                              <a:lnTo>
                                <a:pt x="311652" y="440228"/>
                              </a:lnTo>
                              <a:lnTo>
                                <a:pt x="315625" y="452545"/>
                              </a:lnTo>
                              <a:lnTo>
                                <a:pt x="320790" y="464862"/>
                              </a:lnTo>
                              <a:lnTo>
                                <a:pt x="325955" y="476782"/>
                              </a:lnTo>
                              <a:lnTo>
                                <a:pt x="331915" y="489098"/>
                              </a:lnTo>
                              <a:lnTo>
                                <a:pt x="338669" y="500223"/>
                              </a:lnTo>
                              <a:lnTo>
                                <a:pt x="345821" y="511745"/>
                              </a:lnTo>
                              <a:lnTo>
                                <a:pt x="353767" y="522870"/>
                              </a:lnTo>
                              <a:lnTo>
                                <a:pt x="362111" y="533201"/>
                              </a:lnTo>
                              <a:lnTo>
                                <a:pt x="371249" y="543928"/>
                              </a:lnTo>
                              <a:lnTo>
                                <a:pt x="381182" y="554258"/>
                              </a:lnTo>
                              <a:lnTo>
                                <a:pt x="387539" y="560218"/>
                              </a:lnTo>
                              <a:lnTo>
                                <a:pt x="393896" y="566575"/>
                              </a:lnTo>
                              <a:lnTo>
                                <a:pt x="400650" y="572138"/>
                              </a:lnTo>
                              <a:lnTo>
                                <a:pt x="407405" y="577700"/>
                              </a:lnTo>
                              <a:lnTo>
                                <a:pt x="414159" y="582468"/>
                              </a:lnTo>
                              <a:lnTo>
                                <a:pt x="420913" y="587633"/>
                              </a:lnTo>
                              <a:lnTo>
                                <a:pt x="428065" y="592401"/>
                              </a:lnTo>
                              <a:lnTo>
                                <a:pt x="435614" y="597169"/>
                              </a:lnTo>
                              <a:lnTo>
                                <a:pt x="442368" y="601142"/>
                              </a:lnTo>
                              <a:lnTo>
                                <a:pt x="449917" y="605115"/>
                              </a:lnTo>
                              <a:lnTo>
                                <a:pt x="457069" y="608691"/>
                              </a:lnTo>
                              <a:lnTo>
                                <a:pt x="465015" y="612267"/>
                              </a:lnTo>
                              <a:lnTo>
                                <a:pt x="472564" y="615445"/>
                              </a:lnTo>
                              <a:lnTo>
                                <a:pt x="480113" y="618227"/>
                              </a:lnTo>
                              <a:lnTo>
                                <a:pt x="488457" y="621008"/>
                              </a:lnTo>
                              <a:lnTo>
                                <a:pt x="496403" y="623789"/>
                              </a:lnTo>
                              <a:lnTo>
                                <a:pt x="498787" y="634914"/>
                              </a:lnTo>
                              <a:lnTo>
                                <a:pt x="501171" y="645642"/>
                              </a:lnTo>
                              <a:lnTo>
                                <a:pt x="505541" y="667891"/>
                              </a:lnTo>
                              <a:lnTo>
                                <a:pt x="508720" y="690141"/>
                              </a:lnTo>
                              <a:lnTo>
                                <a:pt x="511501" y="712788"/>
                              </a:lnTo>
                              <a:lnTo>
                                <a:pt x="498390" y="710404"/>
                              </a:lnTo>
                              <a:lnTo>
                                <a:pt x="484881" y="707226"/>
                              </a:lnTo>
                              <a:lnTo>
                                <a:pt x="472167" y="703253"/>
                              </a:lnTo>
                              <a:lnTo>
                                <a:pt x="459453" y="699279"/>
                              </a:lnTo>
                              <a:lnTo>
                                <a:pt x="446739" y="694909"/>
                              </a:lnTo>
                              <a:lnTo>
                                <a:pt x="434819" y="690141"/>
                              </a:lnTo>
                              <a:lnTo>
                                <a:pt x="422503" y="684579"/>
                              </a:lnTo>
                              <a:lnTo>
                                <a:pt x="410583" y="678619"/>
                              </a:lnTo>
                              <a:lnTo>
                                <a:pt x="398664" y="671864"/>
                              </a:lnTo>
                              <a:lnTo>
                                <a:pt x="387142" y="665110"/>
                              </a:lnTo>
                              <a:lnTo>
                                <a:pt x="376017" y="657561"/>
                              </a:lnTo>
                              <a:lnTo>
                                <a:pt x="364892" y="649615"/>
                              </a:lnTo>
                              <a:lnTo>
                                <a:pt x="354164" y="641271"/>
                              </a:lnTo>
                              <a:lnTo>
                                <a:pt x="343040" y="632133"/>
                              </a:lnTo>
                              <a:lnTo>
                                <a:pt x="332709" y="622994"/>
                              </a:lnTo>
                              <a:lnTo>
                                <a:pt x="322379" y="612664"/>
                              </a:lnTo>
                              <a:lnTo>
                                <a:pt x="309665" y="599553"/>
                              </a:lnTo>
                              <a:lnTo>
                                <a:pt x="297746" y="585647"/>
                              </a:lnTo>
                              <a:lnTo>
                                <a:pt x="286621" y="572138"/>
                              </a:lnTo>
                              <a:lnTo>
                                <a:pt x="276291" y="557437"/>
                              </a:lnTo>
                              <a:lnTo>
                                <a:pt x="267153" y="543134"/>
                              </a:lnTo>
                              <a:lnTo>
                                <a:pt x="258412" y="527638"/>
                              </a:lnTo>
                              <a:lnTo>
                                <a:pt x="250465" y="512540"/>
                              </a:lnTo>
                              <a:lnTo>
                                <a:pt x="243711" y="496647"/>
                              </a:lnTo>
                              <a:lnTo>
                                <a:pt x="237751" y="480755"/>
                              </a:lnTo>
                              <a:lnTo>
                                <a:pt x="231792" y="464465"/>
                              </a:lnTo>
                              <a:lnTo>
                                <a:pt x="227421" y="447777"/>
                              </a:lnTo>
                              <a:lnTo>
                                <a:pt x="223845" y="430693"/>
                              </a:lnTo>
                              <a:lnTo>
                                <a:pt x="221064" y="413211"/>
                              </a:lnTo>
                              <a:lnTo>
                                <a:pt x="219078" y="395331"/>
                              </a:lnTo>
                              <a:lnTo>
                                <a:pt x="217886" y="377452"/>
                              </a:lnTo>
                              <a:lnTo>
                                <a:pt x="217488" y="359175"/>
                              </a:lnTo>
                              <a:lnTo>
                                <a:pt x="217886" y="340502"/>
                              </a:lnTo>
                              <a:lnTo>
                                <a:pt x="219078" y="322622"/>
                              </a:lnTo>
                              <a:lnTo>
                                <a:pt x="221064" y="304743"/>
                              </a:lnTo>
                              <a:lnTo>
                                <a:pt x="223845" y="287658"/>
                              </a:lnTo>
                              <a:lnTo>
                                <a:pt x="227421" y="270574"/>
                              </a:lnTo>
                              <a:lnTo>
                                <a:pt x="231792" y="253886"/>
                              </a:lnTo>
                              <a:lnTo>
                                <a:pt x="237751" y="237596"/>
                              </a:lnTo>
                              <a:lnTo>
                                <a:pt x="243711" y="221306"/>
                              </a:lnTo>
                              <a:lnTo>
                                <a:pt x="250465" y="205811"/>
                              </a:lnTo>
                              <a:lnTo>
                                <a:pt x="258412" y="190315"/>
                              </a:lnTo>
                              <a:lnTo>
                                <a:pt x="267153" y="175615"/>
                              </a:lnTo>
                              <a:lnTo>
                                <a:pt x="276291" y="160516"/>
                              </a:lnTo>
                              <a:lnTo>
                                <a:pt x="286621" y="146610"/>
                              </a:lnTo>
                              <a:lnTo>
                                <a:pt x="297746" y="132307"/>
                              </a:lnTo>
                              <a:lnTo>
                                <a:pt x="309665" y="118798"/>
                              </a:lnTo>
                              <a:lnTo>
                                <a:pt x="322379" y="105289"/>
                              </a:lnTo>
                              <a:lnTo>
                                <a:pt x="335491" y="92575"/>
                              </a:lnTo>
                              <a:lnTo>
                                <a:pt x="349397" y="80655"/>
                              </a:lnTo>
                              <a:lnTo>
                                <a:pt x="363303" y="69530"/>
                              </a:lnTo>
                              <a:lnTo>
                                <a:pt x="378003" y="59200"/>
                              </a:lnTo>
                              <a:lnTo>
                                <a:pt x="392307" y="50062"/>
                              </a:lnTo>
                              <a:lnTo>
                                <a:pt x="407405" y="41321"/>
                              </a:lnTo>
                              <a:lnTo>
                                <a:pt x="422900" y="33374"/>
                              </a:lnTo>
                              <a:lnTo>
                                <a:pt x="438395" y="26620"/>
                              </a:lnTo>
                              <a:lnTo>
                                <a:pt x="454288" y="20263"/>
                              </a:lnTo>
                              <a:lnTo>
                                <a:pt x="470975" y="15098"/>
                              </a:lnTo>
                              <a:lnTo>
                                <a:pt x="487662" y="10727"/>
                              </a:lnTo>
                              <a:lnTo>
                                <a:pt x="504747" y="7151"/>
                              </a:lnTo>
                              <a:lnTo>
                                <a:pt x="522228" y="3973"/>
                              </a:lnTo>
                              <a:lnTo>
                                <a:pt x="539710" y="1589"/>
                              </a:lnTo>
                              <a:lnTo>
                                <a:pt x="557589" y="397"/>
                              </a:lnTo>
                              <a:lnTo>
                                <a:pt x="5762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222.3pt;margin-top:272.6pt;height:24pt;width:17.25pt;z-index:251789312;v-text-anchor:middle;mso-width-relative:page;mso-height-relative:page;" fillcolor="#5B9BD5 [3204]" filled="t" stroked="f" coordsize="1646238,2433638" o:gfxdata="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" path="m577732,161925l586070,162719,593614,163910,597585,164703,601953,165894,605526,167482,609100,169069,612674,171053,616247,173435,619821,176610,623394,179388,626968,182563,630145,186135,633321,190103,636498,194469,639674,199232,642454,204788,645233,210344,648013,216297,650792,222647,653969,229394,656351,237332,658733,245269,838208,927100,840193,928291,841781,933450,899356,921941,911665,922338,923180,923529,935489,924719,946607,926704,957725,929482,969240,932657,979960,936229,991078,939800,1001402,944166,1011726,948929,1022049,954485,1031976,960438,1041506,966788,1051432,973535,1060565,980679,1069697,988616,1076050,994172,1081212,999729,1086374,1005682,1090345,1012032,1126478,1071960,1183258,1074341,1184847,1075532,1199538,1077913,1214230,1081088,1228524,1085057,1242818,1089422,1256716,1094582,1271010,1100932,1284510,1106885,1298011,1114029,1310717,1121172,1323820,1129507,1336129,1137444,1348041,1146175,1359953,1155700,1371071,1165225,1381792,1175147,1392115,1185863,1408792,1204119,1424278,1223566,1439763,1243410,1454058,1263254,1467955,1283891,1480264,1305322,1492970,1327150,1504088,1348582,1505279,1351360,1506471,1352154,1508059,1352550,1518780,1353344,1528309,1355329,1537839,1357710,1546971,1360885,1555707,1364457,1563648,1368822,1571590,1373982,1578737,1379935,1585487,1385888,1591840,1392238,1597796,1398985,1603752,1406525,1608914,1413669,1613678,1421607,1618046,1429544,1622017,1437879,1625988,1446213,1629561,1454547,1632738,1463279,1635517,1471613,1637900,1479947,1639885,1488282,1641473,1497013,1643062,1504950,1644253,1512491,1645047,1520429,1645841,1527969,1646238,1534716,1646238,1541463,1646238,1548210,1645841,1553766,1645444,1558925,1643458,1570832,1642267,1583532,1641473,1595835,1640679,1608535,1634723,1749029,1628370,1889126,1627973,1902222,1626385,1915716,1625194,1928416,1623208,1941910,1621223,1954610,1618840,1968104,1616061,1980804,1612884,1993504,1604546,2026444,1595414,2058988,1586281,2091532,1577148,2123679,1579134,2125663,1617252,2294732,1571590,2303463,1487411,2318147,1251951,2359026,1000608,2402285,897370,2420541,824310,2433638,785398,2236391,781030,2228851,776662,2221707,771897,2214563,767133,2207816,761574,2201069,756015,2194719,750456,2188369,744897,2182416,738544,2176463,732191,2170907,725441,2165351,719088,2159794,711940,2155032,704396,2149873,697249,2145507,689705,2141141,678984,2135585,668660,2130029,648807,2118519,630145,2106216,611482,2093119,593217,2080022,576144,2065735,559070,2051447,543187,2035969,526907,2020491,511422,2004616,496333,1988344,481245,1971676,466951,1954610,452259,1937147,424067,1902222,418111,1894285,412552,1886744,401435,1870472,391508,1853804,381978,1837532,372846,1820069,364110,1803401,356169,1785541,348228,1768079,332345,1733551,324404,1716485,316065,1699022,307727,1682354,298991,1666082,289462,1649413,279535,1633935,275962,1624410,271594,1614885,266829,1605360,261667,1595835,256505,1586310,250946,1577182,239431,1558132,227122,1539479,214813,1521619,190592,1486694,185827,1479154,181063,1470422,170342,1450579,164783,1441054,159224,1431132,156444,1427163,153268,1423194,149694,1419622,146518,1416447,143738,1413272,140959,1409304,138576,1404541,136591,1398985,134209,1393429,132620,1387475,129047,1373982,125870,1360488,122694,1346994,120311,1335485,117532,1325563,109194,1300560,100458,1276350,95296,1264047,90531,1252538,85767,1241425,80208,1229916,77031,1223566,73458,1217216,65119,1203722,55987,1190625,46457,1177132,26207,1150938,6353,1125538,3574,1121172,1589,1116410,397,1111250,0,1106091,0,1100535,794,1094582,1986,1088629,3574,1083072,5559,1077516,8339,1071960,11118,1066404,14295,1061641,17868,1056879,21045,1052910,24618,1048941,28192,1045766,33751,1041400,39310,1037432,45663,1034257,52016,1031479,58369,1029097,64722,1027113,71869,1025922,78619,1024732,85767,1023938,92517,1023541,100061,1023938,107208,1024335,114355,1024732,121503,1025922,129047,1027510,136194,1029097,143341,1031082,150488,1033066,157636,1035844,164783,1038622,171533,1041400,177886,1044972,185033,1048544,191386,1052116,197739,1055688,203695,1059657,209651,1064022,215210,1067991,220769,1072754,225534,1077516,230299,1081882,235064,1086644,239828,1092200,244593,1097757,252932,1109663,260873,1121966,268814,1135063,283903,1160463,291447,1173163,299388,1185069,306139,1195785,312889,1206897,327580,1230710,342272,1255713,357757,1281113,365699,1293416,373640,1305719,382375,1317229,390714,1328738,399846,1339454,409376,1348979,418905,1358504,423670,1362472,428832,1366441,437171,1372791,445112,1378744,453450,1383904,462186,1388666,470921,1392635,479260,1396207,488789,1399382,497525,1402160,506657,1404144,516187,1405732,525716,1407319,535246,1408113,545172,1408113,555099,1407716,565423,1406922,575746,1404938,578923,1404541,582497,1402954,586467,1401366,590041,1398985,594012,1395810,597585,1392635,601556,1389460,604335,1385491,609894,1379141,614659,1372394,619424,1365647,623394,1358900,627762,1352154,631336,1344613,634512,1337469,637292,1330325,640071,1323182,642057,1315244,644042,1307704,645233,1299766,646424,1291829,647218,1283891,647616,1275557,648013,1267619,647616,1259682,647218,1252538,646424,1245394,645233,1237457,466951,280988,465362,271463,464568,263128,464568,254397,464965,246857,465759,239316,467348,232569,468936,225822,471318,219869,473701,214313,476480,209153,479657,204391,482833,199628,486407,195263,490775,191691,494348,188119,498319,184944,502289,182166,506657,179785,514201,175419,522143,171450,528893,169069,534849,167482,539614,166291,543981,165497,552320,163910,561055,162719,569393,162322,577732,161925xm576263,0l594539,397,612419,1589,630298,3973,647780,7151,664864,10727,681551,15098,697841,20263,714131,26620,729626,33374,745122,41321,759822,50062,774920,59200,788826,69530,803130,80655,816638,92575,830147,105289,842464,118798,854780,132307,865508,146610,876235,160516,885374,175615,894115,190315,901664,205811,908815,221306,915172,237596,920337,253886,924708,270574,928284,287658,931462,304743,933449,322622,934641,340502,935038,359175,934641,377452,933449,395331,931462,413211,928284,430693,924708,447777,920337,464465,915172,480755,908815,496647,901664,512540,894115,527638,885374,543134,876235,557437,865508,572138,854780,585647,842464,599553,830147,612664,830147,613061,822201,620611,813857,628160,805911,634914,797964,641668,791607,619419,785250,597963,778496,576111,771344,553861,780880,543928,790018,533201,798759,522473,806705,511745,813857,500223,820611,488701,826571,476782,831736,464862,836504,452545,840477,439831,844053,427117,846834,414005,849218,400894,850807,386988,851602,373479,851999,359175,851602,344872,850807,330966,849218,317457,846834,303948,844053,291234,840477,278123,836504,265806,831736,253092,826571,241172,820611,229253,813460,217730,806308,206605,798759,195481,789621,185150,780880,174820,770947,164092,760617,154556,750287,145021,739559,136677,728434,129128,717310,121976,705788,114825,693868,108865,682346,103700,669632,98932,657315,94959,644204,91383,631490,88204,617584,86218,604472,84628,590169,83436,576263,83436,561960,83436,548451,84628,534545,86218,521434,88204,507925,91383,495211,94959,482497,98932,470578,103700,458658,108865,446341,114825,435217,121976,423694,129128,412967,136677,401842,145021,391512,154556,381579,164092,381182,164092,371249,174820,362111,185150,353767,195481,345821,207003,338669,218128,331915,229253,325955,241172,320790,253092,315625,265806,311652,278123,308473,291234,305692,303948,303308,317457,301719,330966,300924,345269,300527,359175,300924,373479,301719,386988,303308,400894,305692,414005,308473,427514,311652,440228,315625,452545,320790,464862,325955,476782,331915,489098,338669,500223,345821,511745,353767,522870,362111,533201,371249,543928,381182,554258,387539,560218,393896,566575,400650,572138,407405,577700,414159,582468,420913,587633,428065,592401,435614,597169,442368,601142,449917,605115,457069,608691,465015,612267,472564,615445,480113,618227,488457,621008,496403,623789,498787,634914,501171,645642,505541,667891,508720,690141,511501,712788,498390,710404,484881,707226,472167,703253,459453,699279,446739,694909,434819,690141,422503,684579,410583,678619,398664,671864,387142,665110,376017,657561,364892,649615,354164,641271,343040,632133,332709,622994,322379,612664,309665,599553,297746,585647,286621,572138,276291,557437,267153,543134,258412,527638,250465,512540,243711,496647,237751,480755,231792,464465,227421,447777,223845,430693,221064,413211,219078,395331,217886,377452,217488,359175,217886,340502,219078,322622,221064,304743,223845,287658,227421,270574,231792,253886,237751,237596,243711,221306,250465,205811,258412,190315,267153,175615,276291,160516,286621,146610,297746,132307,309665,118798,322379,105289,335491,92575,349397,80655,363303,69530,378003,59200,392307,50062,407405,41321,422900,33374,438395,26620,454288,20263,470975,15098,487662,10727,504747,7151,522228,3973,539710,1589,557589,397,57626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6826250</wp:posOffset>
                </wp:positionV>
                <wp:extent cx="692785" cy="789305"/>
                <wp:effectExtent l="12700" t="12700" r="43815" b="3683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019" cy="789271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95pt;margin-top:537.5pt;height:62.15pt;width:54.55pt;z-index:251816960;mso-width-relative:page;mso-height-relative:page;" filled="f" stroked="t" coordsize="21600,21600" o:gfxdata="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2JU+XaAAAADAEAAA8AAAAAAAAAAQAgAAAAIgAAAGRycy9kb3du&#10;cmV2LnhtbFBLAQIUABQAAAAIAIdO4kAZgm84/QEAAKsDAAAOAAAAAAAAAAEAIAAAACkBAABkcnMv&#10;ZTJvRG9jLnhtbFBLBQYAAAAABgAGAFkBAACY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6428105</wp:posOffset>
                </wp:positionV>
                <wp:extent cx="411480" cy="434340"/>
                <wp:effectExtent l="0" t="0" r="7620" b="381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1pt;margin-top:506.15pt;height:34.2pt;width:32.4pt;z-index:251824128;mso-width-relative:page;mso-height-relative:page;" fillcolor="#FFFFFF [3201]" filled="t" stroked="f" coordsize="21600,21600" o:gfxdata="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60FarXAAAADQEAAA8AAAAAAAAAAQAgAAAAIgAAAGRycy9kb3ducmV2&#10;LnhtbFBLAQIUABQAAAAIAIdO4kD8jyjxNgIAAEQEAAAOAAAAAAAAAAEAIAAAACY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pStyle w:val="70"/>
      </w:pPr>
      <w:bookmarkStart w:id="39" w:name="_Toc7412"/>
      <w:r>
        <w:rPr>
          <w:rFonts w:hint="eastAsia"/>
          <w:lang w:eastAsia="zh-CN"/>
        </w:rPr>
        <w:t>裁剪函数</w:t>
      </w:r>
      <w:bookmarkEnd w:id="39"/>
    </w:p>
    <w:p>
      <w:pPr>
        <w:pStyle w:val="65"/>
        <w:ind w:left="465" w:firstLine="0" w:firstLineChars="0"/>
      </w:pPr>
    </w:p>
    <w:p>
      <w:pPr>
        <w:pStyle w:val="65"/>
        <w:ind w:left="465" w:firstLine="0" w:firstLineChars="0"/>
      </w:pPr>
      <w:r>
        <w:drawing>
          <wp:inline distT="0" distB="0" distL="114300" distR="114300">
            <wp:extent cx="5272405" cy="1631950"/>
            <wp:effectExtent l="0" t="0" r="444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65" w:firstLine="0" w:firstLineChars="0"/>
      </w:pPr>
      <w:r>
        <w:drawing>
          <wp:inline distT="0" distB="0" distL="114300" distR="114300">
            <wp:extent cx="3825875" cy="556260"/>
            <wp:effectExtent l="0" t="0" r="3175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2"/>
        <w:rPr>
          <w:rFonts w:hint="eastAsia"/>
          <w:lang w:val="en-US" w:eastAsia="zh-CN"/>
        </w:rPr>
      </w:pPr>
      <w:bookmarkStart w:id="40" w:name="_Toc12124"/>
      <w:r>
        <w:rPr>
          <w:rFonts w:hint="eastAsia"/>
          <w:lang w:val="en-US" w:eastAsia="zh-CN"/>
        </w:rPr>
        <w:t>图片真实路径</w:t>
      </w:r>
      <w:bookmarkEnd w:id="4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5895"/>
            <wp:effectExtent l="0" t="0" r="5080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</w:pPr>
      <w:bookmarkStart w:id="41" w:name="_Toc15381"/>
      <w:r>
        <w:rPr>
          <w:rFonts w:hint="eastAsia"/>
          <w:lang w:eastAsia="zh-CN"/>
        </w:rPr>
        <w:t>识别界面跳转</w:t>
      </w:r>
      <w:bookmarkEnd w:id="41"/>
    </w:p>
    <w:p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4601210</wp:posOffset>
                </wp:positionV>
                <wp:extent cx="411480" cy="434340"/>
                <wp:effectExtent l="0" t="0" r="7620" b="381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8pt;margin-top:362.3pt;height:34.2pt;width:32.4pt;z-index:251864064;mso-width-relative:page;mso-height-relative:page;" fillcolor="#FFFFFF [3201]" filled="t" stroked="f" coordsize="21600,21600" o:gfxdata="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FxXSj1QAAAAsBAAAPAAAAAAAAAAEAIAAAACIAAABkcnMvZG93bnJldi54&#10;bWxQSwECFAAUAAAACACHTuJAEZInJjYCAABE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5059045</wp:posOffset>
                </wp:positionH>
                <wp:positionV relativeFrom="paragraph">
                  <wp:posOffset>918845</wp:posOffset>
                </wp:positionV>
                <wp:extent cx="411480" cy="434340"/>
                <wp:effectExtent l="0" t="0" r="7620" b="381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35pt;margin-top:72.35pt;height:34.2pt;width:32.4pt;z-index:251856896;mso-width-relative:page;mso-height-relative:page;" fillcolor="#FFFFFF [3201]" filled="t" stroked="f" coordsize="21600,21600" o:gfxdata="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WUNMV1gAAAAsBAAAPAAAAAAAAAAEAIAAAACIAAABkcnMvZG93bnJldi54&#10;bWxQSwECFAAUAAAACACHTuJAZXZtsT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inline distT="0" distB="0" distL="114300" distR="114300">
            <wp:extent cx="5272405" cy="1632585"/>
            <wp:effectExtent l="0" t="0" r="444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2" w:name="_Toc32012"/>
      <w:r>
        <w:rPr>
          <w:rFonts w:hint="eastAsia"/>
          <w:lang w:val="en-US" w:eastAsia="zh-CN"/>
        </w:rPr>
        <w:t>调用API以及其返回数据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3065"/>
            <wp:effectExtent l="0" t="0" r="1079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3" w:name="_Toc11254"/>
      <w:r>
        <w:rPr>
          <w:rFonts w:hint="eastAsia"/>
          <w:lang w:val="en-US" w:eastAsia="zh-CN"/>
        </w:rPr>
        <w:t>解析json格式，输出匹配度</w:t>
      </w:r>
      <w:bookmarkEnd w:id="43"/>
    </w:p>
    <w:p>
      <w:r>
        <w:drawing>
          <wp:inline distT="0" distB="0" distL="114300" distR="114300">
            <wp:extent cx="2735580" cy="1005840"/>
            <wp:effectExtent l="0" t="0" r="762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0"/>
        <w:ind w:left="992" w:leftChars="0" w:hanging="992" w:firstLineChars="0"/>
        <w:rPr>
          <w:rFonts w:hint="eastAsia"/>
          <w:lang w:val="en-US" w:eastAsia="zh-CN"/>
        </w:rPr>
      </w:pPr>
      <w:bookmarkStart w:id="44" w:name="_Toc5175"/>
      <w:r>
        <w:rPr>
          <w:rFonts w:hint="eastAsia"/>
          <w:lang w:val="en-US" w:eastAsia="zh-CN"/>
        </w:rPr>
        <w:t>标记控件检测</w:t>
      </w:r>
      <w:bookmarkEnd w:id="44"/>
    </w:p>
    <w:p>
      <w:pPr>
        <w:rPr>
          <w:rFonts w:hint="eastAsia"/>
          <w:lang w:val="en-US" w:eastAsia="zh-CN"/>
        </w:rPr>
      </w:pPr>
    </w:p>
    <w:p>
      <w:pPr>
        <w:pStyle w:val="70"/>
        <w:numPr>
          <w:numId w:val="0"/>
        </w:numPr>
        <w:ind w:leftChars="0"/>
        <w:rPr>
          <w:rFonts w:hint="eastAsia"/>
          <w:lang w:val="en-US" w:eastAsia="zh-CN"/>
        </w:rPr>
      </w:pPr>
      <w:bookmarkStart w:id="45" w:name="_Toc21914"/>
      <w:bookmarkStart w:id="46" w:name="_Toc23844"/>
      <w:r>
        <w:drawing>
          <wp:inline distT="0" distB="0" distL="114300" distR="114300">
            <wp:extent cx="5269865" cy="491490"/>
            <wp:effectExtent l="0" t="0" r="6985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5"/>
      <w:bookmarkEnd w:id="46"/>
    </w:p>
    <w:p>
      <w:pPr>
        <w:widowControl w:val="0"/>
        <w:ind w:left="420"/>
        <w:jc w:val="both"/>
      </w:pPr>
    </w:p>
    <w:p>
      <w:pPr>
        <w:widowControl w:val="0"/>
        <w:ind w:left="420"/>
        <w:jc w:val="both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844550</wp:posOffset>
                </wp:positionV>
                <wp:extent cx="2305685" cy="41979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8" cy="41982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5pt;margin-top:66.5pt;height:330.55pt;width:181.55pt;z-index:-251652096;v-text-anchor:middle;mso-width-relative:page;mso-height-relative:page;" fillcolor="#FFFFFF [3212]" filled="t" stroked="f" coordsize="21600,21600" o:gfxdata="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thRidkAAAAKAQAA&#10;DwAAAAAAAAABACAAAAAiAAAAZHJzL2Rvd25yZXYueG1sUEsBAhQAFAAAAAgAh07iQOMnaVp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ind w:left="420"/>
        <w:jc w:val="both"/>
      </w:pPr>
    </w:p>
    <w:p>
      <w:pPr>
        <w:widowControl w:val="0"/>
        <w:jc w:val="both"/>
      </w:pPr>
    </w:p>
    <w:p>
      <w:pPr>
        <w:ind w:firstLine="42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mc:AlternateContent>
        <mc:Choice Requires="wps">
          <w:drawing>
            <wp:anchor distT="0" distB="0" distL="114300" distR="114300" simplePos="0" relativeHeight="2518640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8640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x+5UR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q3H7l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  <w:r>
      <w:drawing>
        <wp:anchor distT="0" distB="0" distL="114300" distR="114300" simplePos="0" relativeHeight="251863040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0" b="0"/>
          <wp:wrapNone/>
          <wp:docPr id="23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SE2018春-G17</w:t>
    </w:r>
  </w:p>
  <w:p>
    <w:r>
      <w:pict>
        <v:shape id="WordPictureWatermark246804689" o:spid="_x0000_s2050" o:spt="75" alt="TIM图片20171014105131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51" o:spt="75" alt="TIM图片20171014105131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49" o:spt="75" alt="TIM图片20171014105131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6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2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00F10"/>
    <w:rsid w:val="00001056"/>
    <w:rsid w:val="00003E4D"/>
    <w:rsid w:val="00011FCE"/>
    <w:rsid w:val="000131E9"/>
    <w:rsid w:val="000133C2"/>
    <w:rsid w:val="0001353D"/>
    <w:rsid w:val="000149A1"/>
    <w:rsid w:val="00017D99"/>
    <w:rsid w:val="0002151C"/>
    <w:rsid w:val="00021BB3"/>
    <w:rsid w:val="0002430B"/>
    <w:rsid w:val="000258DD"/>
    <w:rsid w:val="00025F6F"/>
    <w:rsid w:val="00035385"/>
    <w:rsid w:val="00037DFF"/>
    <w:rsid w:val="00040324"/>
    <w:rsid w:val="000503A2"/>
    <w:rsid w:val="00050CF2"/>
    <w:rsid w:val="00052211"/>
    <w:rsid w:val="00052ED6"/>
    <w:rsid w:val="000555FB"/>
    <w:rsid w:val="0006018F"/>
    <w:rsid w:val="000603C4"/>
    <w:rsid w:val="00060A00"/>
    <w:rsid w:val="00061D1E"/>
    <w:rsid w:val="00062BC5"/>
    <w:rsid w:val="00063E9F"/>
    <w:rsid w:val="00063EB6"/>
    <w:rsid w:val="00067418"/>
    <w:rsid w:val="0007030C"/>
    <w:rsid w:val="000752C5"/>
    <w:rsid w:val="0007555F"/>
    <w:rsid w:val="00086422"/>
    <w:rsid w:val="000864B2"/>
    <w:rsid w:val="000867E4"/>
    <w:rsid w:val="00090209"/>
    <w:rsid w:val="0009039C"/>
    <w:rsid w:val="000934CD"/>
    <w:rsid w:val="000944C5"/>
    <w:rsid w:val="00094834"/>
    <w:rsid w:val="000961A1"/>
    <w:rsid w:val="00097C79"/>
    <w:rsid w:val="000A3332"/>
    <w:rsid w:val="000A6DC5"/>
    <w:rsid w:val="000C04A3"/>
    <w:rsid w:val="000C28DC"/>
    <w:rsid w:val="000C2DE9"/>
    <w:rsid w:val="000C5242"/>
    <w:rsid w:val="000C6EA7"/>
    <w:rsid w:val="000D4905"/>
    <w:rsid w:val="000D5E9A"/>
    <w:rsid w:val="000E4F1A"/>
    <w:rsid w:val="000E50EB"/>
    <w:rsid w:val="000E7254"/>
    <w:rsid w:val="000F1D70"/>
    <w:rsid w:val="000F4BCE"/>
    <w:rsid w:val="000F4FED"/>
    <w:rsid w:val="001009C1"/>
    <w:rsid w:val="0010236A"/>
    <w:rsid w:val="00111AD7"/>
    <w:rsid w:val="00113088"/>
    <w:rsid w:val="001157DD"/>
    <w:rsid w:val="00124915"/>
    <w:rsid w:val="001309B9"/>
    <w:rsid w:val="00135131"/>
    <w:rsid w:val="00140516"/>
    <w:rsid w:val="00141727"/>
    <w:rsid w:val="00147D5B"/>
    <w:rsid w:val="00153B47"/>
    <w:rsid w:val="001577A4"/>
    <w:rsid w:val="0016090E"/>
    <w:rsid w:val="0016306A"/>
    <w:rsid w:val="00163DFE"/>
    <w:rsid w:val="00164536"/>
    <w:rsid w:val="001662A1"/>
    <w:rsid w:val="001731A6"/>
    <w:rsid w:val="00174B25"/>
    <w:rsid w:val="00174F0F"/>
    <w:rsid w:val="00175B62"/>
    <w:rsid w:val="00176B57"/>
    <w:rsid w:val="001802FF"/>
    <w:rsid w:val="0018169F"/>
    <w:rsid w:val="0018230F"/>
    <w:rsid w:val="0018242C"/>
    <w:rsid w:val="001843F5"/>
    <w:rsid w:val="00184D5E"/>
    <w:rsid w:val="00191B58"/>
    <w:rsid w:val="00192173"/>
    <w:rsid w:val="001935C1"/>
    <w:rsid w:val="00193D27"/>
    <w:rsid w:val="001969BE"/>
    <w:rsid w:val="001A1270"/>
    <w:rsid w:val="001A2780"/>
    <w:rsid w:val="001A3E8F"/>
    <w:rsid w:val="001A5F16"/>
    <w:rsid w:val="001A7610"/>
    <w:rsid w:val="001B2D9D"/>
    <w:rsid w:val="001B3D66"/>
    <w:rsid w:val="001B40B0"/>
    <w:rsid w:val="001B49F1"/>
    <w:rsid w:val="001B7AC2"/>
    <w:rsid w:val="001C01D4"/>
    <w:rsid w:val="001C1DFE"/>
    <w:rsid w:val="001D3170"/>
    <w:rsid w:val="001D4CF7"/>
    <w:rsid w:val="001D7BC4"/>
    <w:rsid w:val="001E1617"/>
    <w:rsid w:val="001E38A9"/>
    <w:rsid w:val="001E547B"/>
    <w:rsid w:val="001E7502"/>
    <w:rsid w:val="001E7E53"/>
    <w:rsid w:val="001F14BD"/>
    <w:rsid w:val="001F3A52"/>
    <w:rsid w:val="001F5567"/>
    <w:rsid w:val="00201A28"/>
    <w:rsid w:val="00206561"/>
    <w:rsid w:val="00207150"/>
    <w:rsid w:val="00217865"/>
    <w:rsid w:val="00222A67"/>
    <w:rsid w:val="002315F6"/>
    <w:rsid w:val="0023545B"/>
    <w:rsid w:val="0025112E"/>
    <w:rsid w:val="00255676"/>
    <w:rsid w:val="00257824"/>
    <w:rsid w:val="0026036C"/>
    <w:rsid w:val="00261168"/>
    <w:rsid w:val="002613BA"/>
    <w:rsid w:val="00273C89"/>
    <w:rsid w:val="00274E6E"/>
    <w:rsid w:val="0027741D"/>
    <w:rsid w:val="0028102F"/>
    <w:rsid w:val="00282820"/>
    <w:rsid w:val="002855F7"/>
    <w:rsid w:val="00291432"/>
    <w:rsid w:val="002956B7"/>
    <w:rsid w:val="002A066E"/>
    <w:rsid w:val="002A54BD"/>
    <w:rsid w:val="002A6428"/>
    <w:rsid w:val="002A6BBF"/>
    <w:rsid w:val="002A75D6"/>
    <w:rsid w:val="002B13D0"/>
    <w:rsid w:val="002B31E1"/>
    <w:rsid w:val="002B3B2D"/>
    <w:rsid w:val="002B3C6B"/>
    <w:rsid w:val="002B4CA8"/>
    <w:rsid w:val="002B6C08"/>
    <w:rsid w:val="002B74E6"/>
    <w:rsid w:val="002C2D4E"/>
    <w:rsid w:val="002C63AE"/>
    <w:rsid w:val="002C7858"/>
    <w:rsid w:val="002C7C2E"/>
    <w:rsid w:val="002C7D91"/>
    <w:rsid w:val="002D0F3B"/>
    <w:rsid w:val="002D46C0"/>
    <w:rsid w:val="002D6228"/>
    <w:rsid w:val="002D6724"/>
    <w:rsid w:val="002E2F60"/>
    <w:rsid w:val="002E3F55"/>
    <w:rsid w:val="002E4D76"/>
    <w:rsid w:val="002E5A13"/>
    <w:rsid w:val="002E7385"/>
    <w:rsid w:val="002F43CC"/>
    <w:rsid w:val="002F5563"/>
    <w:rsid w:val="002F6366"/>
    <w:rsid w:val="002F6C7C"/>
    <w:rsid w:val="00302EBE"/>
    <w:rsid w:val="00305487"/>
    <w:rsid w:val="00306741"/>
    <w:rsid w:val="00306F80"/>
    <w:rsid w:val="00311B2A"/>
    <w:rsid w:val="00314226"/>
    <w:rsid w:val="00315A6C"/>
    <w:rsid w:val="00316E95"/>
    <w:rsid w:val="003172D9"/>
    <w:rsid w:val="00321E1D"/>
    <w:rsid w:val="00322483"/>
    <w:rsid w:val="003248E4"/>
    <w:rsid w:val="00326FD8"/>
    <w:rsid w:val="00327662"/>
    <w:rsid w:val="00333C00"/>
    <w:rsid w:val="003377F0"/>
    <w:rsid w:val="0034057A"/>
    <w:rsid w:val="00340DCC"/>
    <w:rsid w:val="003540D9"/>
    <w:rsid w:val="00355C4D"/>
    <w:rsid w:val="00360437"/>
    <w:rsid w:val="00361AF9"/>
    <w:rsid w:val="00372994"/>
    <w:rsid w:val="00380836"/>
    <w:rsid w:val="003821E4"/>
    <w:rsid w:val="0038238A"/>
    <w:rsid w:val="003829ED"/>
    <w:rsid w:val="00382B3A"/>
    <w:rsid w:val="00383DF8"/>
    <w:rsid w:val="00390D5A"/>
    <w:rsid w:val="00393C0B"/>
    <w:rsid w:val="003952CF"/>
    <w:rsid w:val="00396B5F"/>
    <w:rsid w:val="00397D48"/>
    <w:rsid w:val="003A17C4"/>
    <w:rsid w:val="003A272F"/>
    <w:rsid w:val="003A75AB"/>
    <w:rsid w:val="003B103C"/>
    <w:rsid w:val="003B2E35"/>
    <w:rsid w:val="003B54DA"/>
    <w:rsid w:val="003B7700"/>
    <w:rsid w:val="003B7D40"/>
    <w:rsid w:val="003C2CBB"/>
    <w:rsid w:val="003C3870"/>
    <w:rsid w:val="003C3C8A"/>
    <w:rsid w:val="003C4D21"/>
    <w:rsid w:val="003D5279"/>
    <w:rsid w:val="003D7A0C"/>
    <w:rsid w:val="003E1038"/>
    <w:rsid w:val="003E172E"/>
    <w:rsid w:val="003E3088"/>
    <w:rsid w:val="003E4575"/>
    <w:rsid w:val="003E5F62"/>
    <w:rsid w:val="003F1C31"/>
    <w:rsid w:val="003F3569"/>
    <w:rsid w:val="003F4FB8"/>
    <w:rsid w:val="003F6C40"/>
    <w:rsid w:val="003F78D0"/>
    <w:rsid w:val="00401140"/>
    <w:rsid w:val="004021FF"/>
    <w:rsid w:val="00403F70"/>
    <w:rsid w:val="00406336"/>
    <w:rsid w:val="00410986"/>
    <w:rsid w:val="00412191"/>
    <w:rsid w:val="004144B4"/>
    <w:rsid w:val="004206CE"/>
    <w:rsid w:val="00421580"/>
    <w:rsid w:val="004261B0"/>
    <w:rsid w:val="00426D7D"/>
    <w:rsid w:val="00430548"/>
    <w:rsid w:val="00433598"/>
    <w:rsid w:val="004338FD"/>
    <w:rsid w:val="004357C6"/>
    <w:rsid w:val="0043728C"/>
    <w:rsid w:val="004417B5"/>
    <w:rsid w:val="0044436B"/>
    <w:rsid w:val="00444994"/>
    <w:rsid w:val="00444F6E"/>
    <w:rsid w:val="00446C61"/>
    <w:rsid w:val="00452D7B"/>
    <w:rsid w:val="00456D7F"/>
    <w:rsid w:val="00460603"/>
    <w:rsid w:val="0046357A"/>
    <w:rsid w:val="00464303"/>
    <w:rsid w:val="0046483C"/>
    <w:rsid w:val="00464868"/>
    <w:rsid w:val="00466E27"/>
    <w:rsid w:val="004673C0"/>
    <w:rsid w:val="00471409"/>
    <w:rsid w:val="00472170"/>
    <w:rsid w:val="00472C89"/>
    <w:rsid w:val="004761D0"/>
    <w:rsid w:val="00483AFE"/>
    <w:rsid w:val="00484199"/>
    <w:rsid w:val="004845A0"/>
    <w:rsid w:val="004850C4"/>
    <w:rsid w:val="00485A4B"/>
    <w:rsid w:val="004867CD"/>
    <w:rsid w:val="00490369"/>
    <w:rsid w:val="004938D3"/>
    <w:rsid w:val="004A038F"/>
    <w:rsid w:val="004A1E23"/>
    <w:rsid w:val="004A1EF7"/>
    <w:rsid w:val="004B015D"/>
    <w:rsid w:val="004B094E"/>
    <w:rsid w:val="004B1995"/>
    <w:rsid w:val="004B35BE"/>
    <w:rsid w:val="004B6286"/>
    <w:rsid w:val="004B6840"/>
    <w:rsid w:val="004B7154"/>
    <w:rsid w:val="004B7F1A"/>
    <w:rsid w:val="004C1A50"/>
    <w:rsid w:val="004C7EA4"/>
    <w:rsid w:val="004D0E6F"/>
    <w:rsid w:val="004D27F7"/>
    <w:rsid w:val="004D2C32"/>
    <w:rsid w:val="004D4F45"/>
    <w:rsid w:val="004D56B3"/>
    <w:rsid w:val="004D6FC1"/>
    <w:rsid w:val="004D7263"/>
    <w:rsid w:val="004D75BF"/>
    <w:rsid w:val="004E11DB"/>
    <w:rsid w:val="004E12A6"/>
    <w:rsid w:val="004E5511"/>
    <w:rsid w:val="004E629C"/>
    <w:rsid w:val="004E6914"/>
    <w:rsid w:val="004F15B3"/>
    <w:rsid w:val="004F18EA"/>
    <w:rsid w:val="004F2316"/>
    <w:rsid w:val="004F2D4B"/>
    <w:rsid w:val="004F2D52"/>
    <w:rsid w:val="004F7D3F"/>
    <w:rsid w:val="00501F27"/>
    <w:rsid w:val="0050206C"/>
    <w:rsid w:val="00506390"/>
    <w:rsid w:val="00506697"/>
    <w:rsid w:val="00507944"/>
    <w:rsid w:val="00510EDC"/>
    <w:rsid w:val="00511965"/>
    <w:rsid w:val="005137DD"/>
    <w:rsid w:val="00513A62"/>
    <w:rsid w:val="00513F78"/>
    <w:rsid w:val="005164FA"/>
    <w:rsid w:val="00523B6D"/>
    <w:rsid w:val="00524082"/>
    <w:rsid w:val="0052711C"/>
    <w:rsid w:val="005271B7"/>
    <w:rsid w:val="005346CC"/>
    <w:rsid w:val="005372AC"/>
    <w:rsid w:val="00547109"/>
    <w:rsid w:val="005475E7"/>
    <w:rsid w:val="00553782"/>
    <w:rsid w:val="005538FF"/>
    <w:rsid w:val="00555B7B"/>
    <w:rsid w:val="00557325"/>
    <w:rsid w:val="00565F35"/>
    <w:rsid w:val="00566765"/>
    <w:rsid w:val="00566C36"/>
    <w:rsid w:val="005702DF"/>
    <w:rsid w:val="005742F1"/>
    <w:rsid w:val="0057433B"/>
    <w:rsid w:val="00575C68"/>
    <w:rsid w:val="0058000C"/>
    <w:rsid w:val="00580F45"/>
    <w:rsid w:val="005834A2"/>
    <w:rsid w:val="00585E5D"/>
    <w:rsid w:val="00586301"/>
    <w:rsid w:val="00586F4E"/>
    <w:rsid w:val="00587CE0"/>
    <w:rsid w:val="00590B2A"/>
    <w:rsid w:val="0059144F"/>
    <w:rsid w:val="00591BA9"/>
    <w:rsid w:val="0059616C"/>
    <w:rsid w:val="005A0D52"/>
    <w:rsid w:val="005A188A"/>
    <w:rsid w:val="005A583D"/>
    <w:rsid w:val="005B0097"/>
    <w:rsid w:val="005B12F0"/>
    <w:rsid w:val="005B1318"/>
    <w:rsid w:val="005B4230"/>
    <w:rsid w:val="005B60A7"/>
    <w:rsid w:val="005B6559"/>
    <w:rsid w:val="005C20D9"/>
    <w:rsid w:val="005C2232"/>
    <w:rsid w:val="005C2468"/>
    <w:rsid w:val="005C3A72"/>
    <w:rsid w:val="005C48B6"/>
    <w:rsid w:val="005D0FE6"/>
    <w:rsid w:val="005D5E02"/>
    <w:rsid w:val="005E52E2"/>
    <w:rsid w:val="005E53B0"/>
    <w:rsid w:val="005E5784"/>
    <w:rsid w:val="005F01E4"/>
    <w:rsid w:val="005F04BD"/>
    <w:rsid w:val="005F0667"/>
    <w:rsid w:val="005F0D14"/>
    <w:rsid w:val="005F2E7A"/>
    <w:rsid w:val="005F33B2"/>
    <w:rsid w:val="005F6D0A"/>
    <w:rsid w:val="00600DCB"/>
    <w:rsid w:val="006056DA"/>
    <w:rsid w:val="00605C20"/>
    <w:rsid w:val="00605F77"/>
    <w:rsid w:val="00612F50"/>
    <w:rsid w:val="00614D4E"/>
    <w:rsid w:val="0062180D"/>
    <w:rsid w:val="0062736C"/>
    <w:rsid w:val="00630978"/>
    <w:rsid w:val="00633198"/>
    <w:rsid w:val="006338A1"/>
    <w:rsid w:val="00634765"/>
    <w:rsid w:val="00636C47"/>
    <w:rsid w:val="006460BA"/>
    <w:rsid w:val="00662005"/>
    <w:rsid w:val="00662E6B"/>
    <w:rsid w:val="00663503"/>
    <w:rsid w:val="006658A6"/>
    <w:rsid w:val="00671660"/>
    <w:rsid w:val="0067282C"/>
    <w:rsid w:val="00674A67"/>
    <w:rsid w:val="0067765A"/>
    <w:rsid w:val="00677F8B"/>
    <w:rsid w:val="006810B5"/>
    <w:rsid w:val="00681535"/>
    <w:rsid w:val="00682A45"/>
    <w:rsid w:val="00683630"/>
    <w:rsid w:val="0068398F"/>
    <w:rsid w:val="00690416"/>
    <w:rsid w:val="00692592"/>
    <w:rsid w:val="006937B8"/>
    <w:rsid w:val="00693E74"/>
    <w:rsid w:val="00696A54"/>
    <w:rsid w:val="006A420D"/>
    <w:rsid w:val="006B41C0"/>
    <w:rsid w:val="006B4263"/>
    <w:rsid w:val="006B7020"/>
    <w:rsid w:val="006B70E6"/>
    <w:rsid w:val="006C017A"/>
    <w:rsid w:val="006C08D0"/>
    <w:rsid w:val="006C2EF9"/>
    <w:rsid w:val="006C37E7"/>
    <w:rsid w:val="006C39F6"/>
    <w:rsid w:val="006C6C6A"/>
    <w:rsid w:val="006C6F70"/>
    <w:rsid w:val="006C7211"/>
    <w:rsid w:val="006D3376"/>
    <w:rsid w:val="006D4A38"/>
    <w:rsid w:val="006D6132"/>
    <w:rsid w:val="006D791A"/>
    <w:rsid w:val="006E1FDF"/>
    <w:rsid w:val="006E4F6A"/>
    <w:rsid w:val="006F0AD6"/>
    <w:rsid w:val="006F21D6"/>
    <w:rsid w:val="006F34FD"/>
    <w:rsid w:val="006F7A55"/>
    <w:rsid w:val="00700EB7"/>
    <w:rsid w:val="00703CC4"/>
    <w:rsid w:val="00707983"/>
    <w:rsid w:val="00713D16"/>
    <w:rsid w:val="00717244"/>
    <w:rsid w:val="00721E81"/>
    <w:rsid w:val="00721EB1"/>
    <w:rsid w:val="0072676D"/>
    <w:rsid w:val="007336CF"/>
    <w:rsid w:val="007359D4"/>
    <w:rsid w:val="00752550"/>
    <w:rsid w:val="00756976"/>
    <w:rsid w:val="00760A85"/>
    <w:rsid w:val="00760B5B"/>
    <w:rsid w:val="00760FBB"/>
    <w:rsid w:val="0076325A"/>
    <w:rsid w:val="0076408F"/>
    <w:rsid w:val="007665DE"/>
    <w:rsid w:val="00770E52"/>
    <w:rsid w:val="00771514"/>
    <w:rsid w:val="0077442D"/>
    <w:rsid w:val="00774567"/>
    <w:rsid w:val="007751FE"/>
    <w:rsid w:val="00775895"/>
    <w:rsid w:val="00777E8E"/>
    <w:rsid w:val="00780122"/>
    <w:rsid w:val="0078058F"/>
    <w:rsid w:val="00783B0B"/>
    <w:rsid w:val="00784662"/>
    <w:rsid w:val="007870BB"/>
    <w:rsid w:val="00790193"/>
    <w:rsid w:val="00793702"/>
    <w:rsid w:val="00794A1B"/>
    <w:rsid w:val="007950EF"/>
    <w:rsid w:val="0079682B"/>
    <w:rsid w:val="007A0FA3"/>
    <w:rsid w:val="007A4FEF"/>
    <w:rsid w:val="007A75F1"/>
    <w:rsid w:val="007B0DBF"/>
    <w:rsid w:val="007B3A1F"/>
    <w:rsid w:val="007B4531"/>
    <w:rsid w:val="007B6F80"/>
    <w:rsid w:val="007C286F"/>
    <w:rsid w:val="007C3C28"/>
    <w:rsid w:val="007C42E1"/>
    <w:rsid w:val="007C7BDD"/>
    <w:rsid w:val="007D2E43"/>
    <w:rsid w:val="007D345A"/>
    <w:rsid w:val="007D5DF1"/>
    <w:rsid w:val="007D63FA"/>
    <w:rsid w:val="007E279A"/>
    <w:rsid w:val="007E2836"/>
    <w:rsid w:val="007E28A6"/>
    <w:rsid w:val="007E3E3E"/>
    <w:rsid w:val="007E5140"/>
    <w:rsid w:val="007E5333"/>
    <w:rsid w:val="007E7C8E"/>
    <w:rsid w:val="007E7EFC"/>
    <w:rsid w:val="007F28C2"/>
    <w:rsid w:val="007F40EC"/>
    <w:rsid w:val="008012F4"/>
    <w:rsid w:val="008015BD"/>
    <w:rsid w:val="00801CDA"/>
    <w:rsid w:val="00801D4A"/>
    <w:rsid w:val="00801E66"/>
    <w:rsid w:val="008036AC"/>
    <w:rsid w:val="00807309"/>
    <w:rsid w:val="00816B5A"/>
    <w:rsid w:val="008200F8"/>
    <w:rsid w:val="00820B6A"/>
    <w:rsid w:val="00821554"/>
    <w:rsid w:val="00825B64"/>
    <w:rsid w:val="00830398"/>
    <w:rsid w:val="00830431"/>
    <w:rsid w:val="0083119D"/>
    <w:rsid w:val="00832013"/>
    <w:rsid w:val="008322F7"/>
    <w:rsid w:val="00834287"/>
    <w:rsid w:val="00834B82"/>
    <w:rsid w:val="00835D5B"/>
    <w:rsid w:val="00835DF5"/>
    <w:rsid w:val="00844DA9"/>
    <w:rsid w:val="00847AE7"/>
    <w:rsid w:val="00847FE6"/>
    <w:rsid w:val="00847FF5"/>
    <w:rsid w:val="00852964"/>
    <w:rsid w:val="0085432D"/>
    <w:rsid w:val="00854A3B"/>
    <w:rsid w:val="0085574E"/>
    <w:rsid w:val="00855AB9"/>
    <w:rsid w:val="008611EA"/>
    <w:rsid w:val="008707FD"/>
    <w:rsid w:val="00873511"/>
    <w:rsid w:val="00874BFF"/>
    <w:rsid w:val="00877936"/>
    <w:rsid w:val="008827CF"/>
    <w:rsid w:val="00884E04"/>
    <w:rsid w:val="008865DD"/>
    <w:rsid w:val="008865FC"/>
    <w:rsid w:val="00891427"/>
    <w:rsid w:val="008A04ED"/>
    <w:rsid w:val="008A16BF"/>
    <w:rsid w:val="008A2169"/>
    <w:rsid w:val="008A3201"/>
    <w:rsid w:val="008A425D"/>
    <w:rsid w:val="008A43D2"/>
    <w:rsid w:val="008A4619"/>
    <w:rsid w:val="008A4B69"/>
    <w:rsid w:val="008A4F90"/>
    <w:rsid w:val="008A6FA6"/>
    <w:rsid w:val="008A78F8"/>
    <w:rsid w:val="008B2BDA"/>
    <w:rsid w:val="008B56AD"/>
    <w:rsid w:val="008B5C7F"/>
    <w:rsid w:val="008B6781"/>
    <w:rsid w:val="008B6881"/>
    <w:rsid w:val="008B6F67"/>
    <w:rsid w:val="008C00E6"/>
    <w:rsid w:val="008C1F86"/>
    <w:rsid w:val="008C2B15"/>
    <w:rsid w:val="008C7377"/>
    <w:rsid w:val="008C7F6B"/>
    <w:rsid w:val="008D4D67"/>
    <w:rsid w:val="008D569A"/>
    <w:rsid w:val="008E07AA"/>
    <w:rsid w:val="008E7395"/>
    <w:rsid w:val="008F1694"/>
    <w:rsid w:val="008F2F05"/>
    <w:rsid w:val="008F5560"/>
    <w:rsid w:val="008F5B0A"/>
    <w:rsid w:val="00904403"/>
    <w:rsid w:val="009053BE"/>
    <w:rsid w:val="0090660D"/>
    <w:rsid w:val="00913D5F"/>
    <w:rsid w:val="009177EC"/>
    <w:rsid w:val="00920C00"/>
    <w:rsid w:val="0092232B"/>
    <w:rsid w:val="0092325F"/>
    <w:rsid w:val="00931407"/>
    <w:rsid w:val="009327F4"/>
    <w:rsid w:val="00932F6F"/>
    <w:rsid w:val="00933F95"/>
    <w:rsid w:val="00941B43"/>
    <w:rsid w:val="00941C69"/>
    <w:rsid w:val="00942E9B"/>
    <w:rsid w:val="00942ECF"/>
    <w:rsid w:val="00944E8A"/>
    <w:rsid w:val="0094679B"/>
    <w:rsid w:val="00957166"/>
    <w:rsid w:val="00961BCA"/>
    <w:rsid w:val="00963A49"/>
    <w:rsid w:val="009672C4"/>
    <w:rsid w:val="00970944"/>
    <w:rsid w:val="009709FC"/>
    <w:rsid w:val="00970DF8"/>
    <w:rsid w:val="009714E6"/>
    <w:rsid w:val="00973DCE"/>
    <w:rsid w:val="00975EE6"/>
    <w:rsid w:val="009760A3"/>
    <w:rsid w:val="009868EB"/>
    <w:rsid w:val="00986A71"/>
    <w:rsid w:val="0098721B"/>
    <w:rsid w:val="00991F5B"/>
    <w:rsid w:val="00992414"/>
    <w:rsid w:val="00993B47"/>
    <w:rsid w:val="009A4688"/>
    <w:rsid w:val="009A55F4"/>
    <w:rsid w:val="009A6CBA"/>
    <w:rsid w:val="009B1ABA"/>
    <w:rsid w:val="009B1AC8"/>
    <w:rsid w:val="009B294A"/>
    <w:rsid w:val="009B7153"/>
    <w:rsid w:val="009C5B09"/>
    <w:rsid w:val="009D5A5D"/>
    <w:rsid w:val="009D5A9D"/>
    <w:rsid w:val="009D62DC"/>
    <w:rsid w:val="009E0E58"/>
    <w:rsid w:val="009E1BCF"/>
    <w:rsid w:val="009E212F"/>
    <w:rsid w:val="009E22A7"/>
    <w:rsid w:val="009E4AA8"/>
    <w:rsid w:val="009E58F3"/>
    <w:rsid w:val="00A011A5"/>
    <w:rsid w:val="00A01EEC"/>
    <w:rsid w:val="00A038F0"/>
    <w:rsid w:val="00A10999"/>
    <w:rsid w:val="00A116E0"/>
    <w:rsid w:val="00A1764B"/>
    <w:rsid w:val="00A2074D"/>
    <w:rsid w:val="00A21A18"/>
    <w:rsid w:val="00A2451B"/>
    <w:rsid w:val="00A26111"/>
    <w:rsid w:val="00A27ED5"/>
    <w:rsid w:val="00A27F79"/>
    <w:rsid w:val="00A317E5"/>
    <w:rsid w:val="00A36BB5"/>
    <w:rsid w:val="00A408CB"/>
    <w:rsid w:val="00A4121F"/>
    <w:rsid w:val="00A42DF0"/>
    <w:rsid w:val="00A44B58"/>
    <w:rsid w:val="00A44E8F"/>
    <w:rsid w:val="00A51AA3"/>
    <w:rsid w:val="00A64636"/>
    <w:rsid w:val="00A75A38"/>
    <w:rsid w:val="00A77360"/>
    <w:rsid w:val="00A801CE"/>
    <w:rsid w:val="00A83C56"/>
    <w:rsid w:val="00A85DD3"/>
    <w:rsid w:val="00A87EA5"/>
    <w:rsid w:val="00A90356"/>
    <w:rsid w:val="00A932E3"/>
    <w:rsid w:val="00A94ADD"/>
    <w:rsid w:val="00A979BA"/>
    <w:rsid w:val="00AA098F"/>
    <w:rsid w:val="00AA2664"/>
    <w:rsid w:val="00AA3860"/>
    <w:rsid w:val="00AA593E"/>
    <w:rsid w:val="00AA6B70"/>
    <w:rsid w:val="00AB17C9"/>
    <w:rsid w:val="00AB1CEB"/>
    <w:rsid w:val="00AB2804"/>
    <w:rsid w:val="00AB4442"/>
    <w:rsid w:val="00AB50F8"/>
    <w:rsid w:val="00AC1AB7"/>
    <w:rsid w:val="00AC1D2E"/>
    <w:rsid w:val="00AC284B"/>
    <w:rsid w:val="00AC4F10"/>
    <w:rsid w:val="00AD174E"/>
    <w:rsid w:val="00AD2E43"/>
    <w:rsid w:val="00AD5382"/>
    <w:rsid w:val="00AD6633"/>
    <w:rsid w:val="00AD6BCD"/>
    <w:rsid w:val="00AD73C0"/>
    <w:rsid w:val="00AD7D49"/>
    <w:rsid w:val="00AE46B9"/>
    <w:rsid w:val="00AE7B8A"/>
    <w:rsid w:val="00AF38D0"/>
    <w:rsid w:val="00AF5C73"/>
    <w:rsid w:val="00AF7DCE"/>
    <w:rsid w:val="00B121E5"/>
    <w:rsid w:val="00B12890"/>
    <w:rsid w:val="00B17573"/>
    <w:rsid w:val="00B21460"/>
    <w:rsid w:val="00B22650"/>
    <w:rsid w:val="00B25240"/>
    <w:rsid w:val="00B25664"/>
    <w:rsid w:val="00B26FFA"/>
    <w:rsid w:val="00B27115"/>
    <w:rsid w:val="00B31DB1"/>
    <w:rsid w:val="00B322BA"/>
    <w:rsid w:val="00B3746A"/>
    <w:rsid w:val="00B512EC"/>
    <w:rsid w:val="00B528F9"/>
    <w:rsid w:val="00B5667D"/>
    <w:rsid w:val="00B6107B"/>
    <w:rsid w:val="00B64338"/>
    <w:rsid w:val="00B66261"/>
    <w:rsid w:val="00B70946"/>
    <w:rsid w:val="00B72F64"/>
    <w:rsid w:val="00B823B0"/>
    <w:rsid w:val="00B84097"/>
    <w:rsid w:val="00B850E8"/>
    <w:rsid w:val="00B90004"/>
    <w:rsid w:val="00B93D46"/>
    <w:rsid w:val="00B9428F"/>
    <w:rsid w:val="00B94336"/>
    <w:rsid w:val="00BA1938"/>
    <w:rsid w:val="00BA353D"/>
    <w:rsid w:val="00BA6602"/>
    <w:rsid w:val="00BB05BD"/>
    <w:rsid w:val="00BB18D0"/>
    <w:rsid w:val="00BB5352"/>
    <w:rsid w:val="00BB5E91"/>
    <w:rsid w:val="00BB6669"/>
    <w:rsid w:val="00BB7C12"/>
    <w:rsid w:val="00BB7D70"/>
    <w:rsid w:val="00BC3A6D"/>
    <w:rsid w:val="00BC4278"/>
    <w:rsid w:val="00BC6D25"/>
    <w:rsid w:val="00BD016F"/>
    <w:rsid w:val="00BD0223"/>
    <w:rsid w:val="00BD2963"/>
    <w:rsid w:val="00BD4F2D"/>
    <w:rsid w:val="00BD568B"/>
    <w:rsid w:val="00BD6B8D"/>
    <w:rsid w:val="00BE002D"/>
    <w:rsid w:val="00BE35FE"/>
    <w:rsid w:val="00BE3E27"/>
    <w:rsid w:val="00BE48C3"/>
    <w:rsid w:val="00BE765A"/>
    <w:rsid w:val="00BF012A"/>
    <w:rsid w:val="00BF39CA"/>
    <w:rsid w:val="00BF3AC9"/>
    <w:rsid w:val="00C027F0"/>
    <w:rsid w:val="00C03669"/>
    <w:rsid w:val="00C04EE9"/>
    <w:rsid w:val="00C06EEF"/>
    <w:rsid w:val="00C13936"/>
    <w:rsid w:val="00C1500B"/>
    <w:rsid w:val="00C175FC"/>
    <w:rsid w:val="00C2156A"/>
    <w:rsid w:val="00C21788"/>
    <w:rsid w:val="00C3412D"/>
    <w:rsid w:val="00C36523"/>
    <w:rsid w:val="00C429FC"/>
    <w:rsid w:val="00C47FA7"/>
    <w:rsid w:val="00C552A4"/>
    <w:rsid w:val="00C56051"/>
    <w:rsid w:val="00C569B0"/>
    <w:rsid w:val="00C66D08"/>
    <w:rsid w:val="00C6782E"/>
    <w:rsid w:val="00C73C10"/>
    <w:rsid w:val="00C74EEE"/>
    <w:rsid w:val="00C80646"/>
    <w:rsid w:val="00C8505F"/>
    <w:rsid w:val="00C864CF"/>
    <w:rsid w:val="00C91E76"/>
    <w:rsid w:val="00C92DFC"/>
    <w:rsid w:val="00C93811"/>
    <w:rsid w:val="00C93E1A"/>
    <w:rsid w:val="00C9565C"/>
    <w:rsid w:val="00CA11ED"/>
    <w:rsid w:val="00CA2516"/>
    <w:rsid w:val="00CA53EC"/>
    <w:rsid w:val="00CA63DC"/>
    <w:rsid w:val="00CA7A6C"/>
    <w:rsid w:val="00CC1598"/>
    <w:rsid w:val="00CC551B"/>
    <w:rsid w:val="00CC76FA"/>
    <w:rsid w:val="00CD2344"/>
    <w:rsid w:val="00CE25A4"/>
    <w:rsid w:val="00CE2C56"/>
    <w:rsid w:val="00CE336F"/>
    <w:rsid w:val="00CE3475"/>
    <w:rsid w:val="00CE3683"/>
    <w:rsid w:val="00CE7F74"/>
    <w:rsid w:val="00CF239C"/>
    <w:rsid w:val="00CF3095"/>
    <w:rsid w:val="00CF5F9E"/>
    <w:rsid w:val="00D0066D"/>
    <w:rsid w:val="00D012DC"/>
    <w:rsid w:val="00D01828"/>
    <w:rsid w:val="00D053A9"/>
    <w:rsid w:val="00D05604"/>
    <w:rsid w:val="00D06DD8"/>
    <w:rsid w:val="00D07013"/>
    <w:rsid w:val="00D106FB"/>
    <w:rsid w:val="00D11C7B"/>
    <w:rsid w:val="00D15BB5"/>
    <w:rsid w:val="00D17AA7"/>
    <w:rsid w:val="00D24704"/>
    <w:rsid w:val="00D25349"/>
    <w:rsid w:val="00D25D0A"/>
    <w:rsid w:val="00D26F9A"/>
    <w:rsid w:val="00D27C91"/>
    <w:rsid w:val="00D3052E"/>
    <w:rsid w:val="00D30ACA"/>
    <w:rsid w:val="00D3140A"/>
    <w:rsid w:val="00D33057"/>
    <w:rsid w:val="00D3369D"/>
    <w:rsid w:val="00D351A8"/>
    <w:rsid w:val="00D35522"/>
    <w:rsid w:val="00D37960"/>
    <w:rsid w:val="00D4024F"/>
    <w:rsid w:val="00D41842"/>
    <w:rsid w:val="00D43535"/>
    <w:rsid w:val="00D43C8F"/>
    <w:rsid w:val="00D44478"/>
    <w:rsid w:val="00D45538"/>
    <w:rsid w:val="00D463B8"/>
    <w:rsid w:val="00D50EEB"/>
    <w:rsid w:val="00D5737F"/>
    <w:rsid w:val="00D636BC"/>
    <w:rsid w:val="00D6454B"/>
    <w:rsid w:val="00D670CE"/>
    <w:rsid w:val="00D71CBB"/>
    <w:rsid w:val="00D72018"/>
    <w:rsid w:val="00D72E8D"/>
    <w:rsid w:val="00D76606"/>
    <w:rsid w:val="00D77BFC"/>
    <w:rsid w:val="00D822DC"/>
    <w:rsid w:val="00D8249B"/>
    <w:rsid w:val="00D83FD2"/>
    <w:rsid w:val="00D85B11"/>
    <w:rsid w:val="00D90B8F"/>
    <w:rsid w:val="00D939B4"/>
    <w:rsid w:val="00D939F5"/>
    <w:rsid w:val="00D9409C"/>
    <w:rsid w:val="00D945ED"/>
    <w:rsid w:val="00D96DE1"/>
    <w:rsid w:val="00DA18CD"/>
    <w:rsid w:val="00DA3230"/>
    <w:rsid w:val="00DA48C1"/>
    <w:rsid w:val="00DA5E3F"/>
    <w:rsid w:val="00DB4BF7"/>
    <w:rsid w:val="00DB4D37"/>
    <w:rsid w:val="00DB57DE"/>
    <w:rsid w:val="00DC480E"/>
    <w:rsid w:val="00DC51E5"/>
    <w:rsid w:val="00DC673D"/>
    <w:rsid w:val="00DD0990"/>
    <w:rsid w:val="00DD22F7"/>
    <w:rsid w:val="00DD2DC6"/>
    <w:rsid w:val="00DD3C06"/>
    <w:rsid w:val="00DD747E"/>
    <w:rsid w:val="00DD757D"/>
    <w:rsid w:val="00DE292B"/>
    <w:rsid w:val="00DE469E"/>
    <w:rsid w:val="00DE4AC6"/>
    <w:rsid w:val="00DE596A"/>
    <w:rsid w:val="00DF6142"/>
    <w:rsid w:val="00DF77A0"/>
    <w:rsid w:val="00DF7AE2"/>
    <w:rsid w:val="00E00486"/>
    <w:rsid w:val="00E02889"/>
    <w:rsid w:val="00E03FD4"/>
    <w:rsid w:val="00E1145B"/>
    <w:rsid w:val="00E120B3"/>
    <w:rsid w:val="00E1223F"/>
    <w:rsid w:val="00E14B5F"/>
    <w:rsid w:val="00E173BF"/>
    <w:rsid w:val="00E17576"/>
    <w:rsid w:val="00E206D3"/>
    <w:rsid w:val="00E321B1"/>
    <w:rsid w:val="00E326AA"/>
    <w:rsid w:val="00E33F21"/>
    <w:rsid w:val="00E34DDF"/>
    <w:rsid w:val="00E359B8"/>
    <w:rsid w:val="00E40443"/>
    <w:rsid w:val="00E40B3B"/>
    <w:rsid w:val="00E42208"/>
    <w:rsid w:val="00E4333E"/>
    <w:rsid w:val="00E4674B"/>
    <w:rsid w:val="00E46B72"/>
    <w:rsid w:val="00E475E9"/>
    <w:rsid w:val="00E476B3"/>
    <w:rsid w:val="00E530D6"/>
    <w:rsid w:val="00E5424F"/>
    <w:rsid w:val="00E54CDC"/>
    <w:rsid w:val="00E54E79"/>
    <w:rsid w:val="00E56211"/>
    <w:rsid w:val="00E574AC"/>
    <w:rsid w:val="00E6656F"/>
    <w:rsid w:val="00E71FFD"/>
    <w:rsid w:val="00E74489"/>
    <w:rsid w:val="00E74F0C"/>
    <w:rsid w:val="00E7555A"/>
    <w:rsid w:val="00E75A7E"/>
    <w:rsid w:val="00E76148"/>
    <w:rsid w:val="00E81324"/>
    <w:rsid w:val="00E82C25"/>
    <w:rsid w:val="00E8315A"/>
    <w:rsid w:val="00E84123"/>
    <w:rsid w:val="00E868CB"/>
    <w:rsid w:val="00E92B1D"/>
    <w:rsid w:val="00E94B2C"/>
    <w:rsid w:val="00E951AC"/>
    <w:rsid w:val="00E95B01"/>
    <w:rsid w:val="00EA0A29"/>
    <w:rsid w:val="00EA385D"/>
    <w:rsid w:val="00EA4D40"/>
    <w:rsid w:val="00EB038F"/>
    <w:rsid w:val="00EB2A62"/>
    <w:rsid w:val="00EB6F5B"/>
    <w:rsid w:val="00EC3B03"/>
    <w:rsid w:val="00ED14F2"/>
    <w:rsid w:val="00ED245A"/>
    <w:rsid w:val="00EE0F65"/>
    <w:rsid w:val="00EE127F"/>
    <w:rsid w:val="00EE1A7A"/>
    <w:rsid w:val="00EE26F2"/>
    <w:rsid w:val="00EE71BA"/>
    <w:rsid w:val="00EF01AC"/>
    <w:rsid w:val="00EF05EA"/>
    <w:rsid w:val="00EF0A6A"/>
    <w:rsid w:val="00EF392B"/>
    <w:rsid w:val="00EF77BE"/>
    <w:rsid w:val="00F0351D"/>
    <w:rsid w:val="00F038B2"/>
    <w:rsid w:val="00F042EC"/>
    <w:rsid w:val="00F066FE"/>
    <w:rsid w:val="00F069F9"/>
    <w:rsid w:val="00F0732C"/>
    <w:rsid w:val="00F07F70"/>
    <w:rsid w:val="00F13364"/>
    <w:rsid w:val="00F2050D"/>
    <w:rsid w:val="00F20BBF"/>
    <w:rsid w:val="00F24825"/>
    <w:rsid w:val="00F37F1E"/>
    <w:rsid w:val="00F44768"/>
    <w:rsid w:val="00F508A3"/>
    <w:rsid w:val="00F524EF"/>
    <w:rsid w:val="00F52673"/>
    <w:rsid w:val="00F52AE7"/>
    <w:rsid w:val="00F55972"/>
    <w:rsid w:val="00F56ECE"/>
    <w:rsid w:val="00F575A8"/>
    <w:rsid w:val="00F60D3D"/>
    <w:rsid w:val="00F61CED"/>
    <w:rsid w:val="00F63085"/>
    <w:rsid w:val="00F71FA3"/>
    <w:rsid w:val="00F72403"/>
    <w:rsid w:val="00F73E19"/>
    <w:rsid w:val="00F743B8"/>
    <w:rsid w:val="00F82336"/>
    <w:rsid w:val="00F845FF"/>
    <w:rsid w:val="00F87A34"/>
    <w:rsid w:val="00F932C6"/>
    <w:rsid w:val="00F93713"/>
    <w:rsid w:val="00F97E85"/>
    <w:rsid w:val="00FA3D11"/>
    <w:rsid w:val="00FA4C19"/>
    <w:rsid w:val="00FB15AF"/>
    <w:rsid w:val="00FB3AB7"/>
    <w:rsid w:val="00FC3BF7"/>
    <w:rsid w:val="00FC6797"/>
    <w:rsid w:val="00FD0130"/>
    <w:rsid w:val="00FD2661"/>
    <w:rsid w:val="00FD6719"/>
    <w:rsid w:val="00FD7EC7"/>
    <w:rsid w:val="00FE5536"/>
    <w:rsid w:val="00FE6221"/>
    <w:rsid w:val="00FE6B6B"/>
    <w:rsid w:val="00FE7F4D"/>
    <w:rsid w:val="00FF40F2"/>
    <w:rsid w:val="00FF49C4"/>
    <w:rsid w:val="659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5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6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7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5">
    <w:name w:val="Default Paragraph Font"/>
    <w:semiHidden/>
    <w:unhideWhenUsed/>
    <w:uiPriority w:val="1"/>
  </w:style>
  <w:style w:type="table" w:default="1" w:styleId="4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4"/>
    <w:semiHidden/>
    <w:unhideWhenUsed/>
    <w:uiPriority w:val="99"/>
    <w:pPr>
      <w:spacing w:line="240" w:lineRule="auto"/>
    </w:pPr>
    <w:rPr>
      <w:rFonts w:ascii="宋体" w:hAnsi="宋体" w:eastAsia="宋体"/>
      <w:b/>
      <w:bCs/>
      <w:sz w:val="21"/>
      <w:szCs w:val="22"/>
    </w:rPr>
  </w:style>
  <w:style w:type="paragraph" w:styleId="12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6">
    <w:name w:val="Body Text"/>
    <w:basedOn w:val="1"/>
    <w:link w:val="80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iPriority w:val="39"/>
    <w:pPr>
      <w:ind w:left="840" w:leftChars="400"/>
    </w:pPr>
  </w:style>
  <w:style w:type="paragraph" w:styleId="19">
    <w:name w:val="Plain Text"/>
    <w:basedOn w:val="1"/>
    <w:link w:val="59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1">
    <w:name w:val="Date"/>
    <w:basedOn w:val="1"/>
    <w:next w:val="1"/>
    <w:link w:val="69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2">
    <w:name w:val="Balloon Text"/>
    <w:basedOn w:val="1"/>
    <w:link w:val="67"/>
    <w:unhideWhenUsed/>
    <w:uiPriority w:val="99"/>
    <w:rPr>
      <w:sz w:val="18"/>
      <w:szCs w:val="18"/>
    </w:rPr>
  </w:style>
  <w:style w:type="paragraph" w:styleId="23">
    <w:name w:val="footer"/>
    <w:basedOn w:val="1"/>
    <w:link w:val="7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4">
    <w:name w:val="header"/>
    <w:basedOn w:val="1"/>
    <w:link w:val="7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uiPriority w:val="39"/>
    <w:pPr>
      <w:ind w:left="1260" w:leftChars="600"/>
    </w:pPr>
  </w:style>
  <w:style w:type="paragraph" w:styleId="27">
    <w:name w:val="Subtitle"/>
    <w:basedOn w:val="28"/>
    <w:next w:val="1"/>
    <w:link w:val="64"/>
    <w:qFormat/>
    <w:uiPriority w:val="11"/>
    <w:rPr>
      <w:spacing w:val="15"/>
      <w:sz w:val="32"/>
    </w:rPr>
  </w:style>
  <w:style w:type="paragraph" w:styleId="28">
    <w:name w:val="Title"/>
    <w:basedOn w:val="1"/>
    <w:next w:val="1"/>
    <w:link w:val="5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9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</w:style>
  <w:style w:type="paragraph" w:styleId="31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unhideWhenUsed/>
    <w:uiPriority w:val="39"/>
    <w:pPr>
      <w:ind w:left="3360" w:leftChars="1600"/>
    </w:pPr>
  </w:style>
  <w:style w:type="paragraph" w:styleId="34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6">
    <w:name w:val="Strong"/>
    <w:qFormat/>
    <w:uiPriority w:val="22"/>
    <w:rPr>
      <w:b/>
      <w:bCs/>
      <w:color w:val="auto"/>
    </w:rPr>
  </w:style>
  <w:style w:type="character" w:styleId="37">
    <w:name w:val="page number"/>
    <w:basedOn w:val="35"/>
    <w:unhideWhenUsed/>
    <w:qFormat/>
    <w:uiPriority w:val="99"/>
    <w:rPr>
      <w:rFonts w:ascii="Times New Roman" w:hAnsi="Times New Roman" w:eastAsia="宋体"/>
      <w:sz w:val="16"/>
    </w:rPr>
  </w:style>
  <w:style w:type="character" w:styleId="38">
    <w:name w:val="FollowedHyperlink"/>
    <w:basedOn w:val="35"/>
    <w:unhideWhenUsed/>
    <w:uiPriority w:val="99"/>
    <w:rPr>
      <w:color w:val="800080"/>
      <w:u w:val="single"/>
    </w:rPr>
  </w:style>
  <w:style w:type="character" w:styleId="39">
    <w:name w:val="Emphasis"/>
    <w:qFormat/>
    <w:uiPriority w:val="20"/>
    <w:rPr>
      <w:i/>
      <w:iCs/>
      <w:color w:val="auto"/>
    </w:rPr>
  </w:style>
  <w:style w:type="character" w:styleId="40">
    <w:name w:val="Hyperlink"/>
    <w:basedOn w:val="35"/>
    <w:unhideWhenUsed/>
    <w:uiPriority w:val="99"/>
    <w:rPr>
      <w:color w:val="0000FF"/>
      <w:u w:val="single"/>
    </w:rPr>
  </w:style>
  <w:style w:type="character" w:styleId="41">
    <w:name w:val="annotation reference"/>
    <w:unhideWhenUsed/>
    <w:uiPriority w:val="99"/>
    <w:rPr>
      <w:sz w:val="21"/>
      <w:szCs w:val="21"/>
    </w:rPr>
  </w:style>
  <w:style w:type="table" w:styleId="43">
    <w:name w:val="Table Grid"/>
    <w:basedOn w:val="42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4">
    <w:name w:val="_Style 2"/>
    <w:basedOn w:val="1"/>
    <w:next w:val="1"/>
    <w:qFormat/>
    <w:uiPriority w:val="34"/>
    <w:pPr>
      <w:ind w:firstLine="420" w:firstLineChars="200"/>
    </w:pPr>
    <w:rPr>
      <w:rFonts w:ascii="DengXian" w:hAnsi="DengXian" w:eastAsia="DengXian" w:cs="Times New Roman"/>
      <w:kern w:val="2"/>
      <w:sz w:val="18"/>
      <w:szCs w:val="18"/>
    </w:rPr>
  </w:style>
  <w:style w:type="paragraph" w:customStyle="1" w:styleId="45">
    <w:name w:val="_Style 5"/>
    <w:basedOn w:val="1"/>
    <w:qFormat/>
    <w:uiPriority w:val="34"/>
    <w:pPr>
      <w:ind w:firstLine="420" w:firstLineChars="200"/>
    </w:pPr>
    <w:rPr>
      <w:rFonts w:ascii="DengXian" w:hAnsi="DengXian" w:eastAsia="DengXian" w:cs="Times New Roman"/>
      <w:kern w:val="2"/>
      <w:sz w:val="18"/>
      <w:szCs w:val="18"/>
    </w:rPr>
  </w:style>
  <w:style w:type="paragraph" w:customStyle="1" w:styleId="46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8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9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0">
    <w:name w:val="标题 字符"/>
    <w:link w:val="28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1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2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3">
    <w:name w:val="标题 5 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4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5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6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7">
    <w:name w:val="标题 9 字符"/>
    <w:link w:val="10"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8">
    <w:name w:val="表格"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9">
    <w:name w:val="纯文本 字符"/>
    <w:basedOn w:val="35"/>
    <w:link w:val="19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60">
    <w:name w:val="一级标题"/>
    <w:next w:val="1"/>
    <w:link w:val="6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1">
    <w:name w:val="一级标题 字符"/>
    <w:basedOn w:val="35"/>
    <w:link w:val="60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2">
    <w:name w:val="二级标题"/>
    <w:basedOn w:val="60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3">
    <w:name w:val="二级标题 字符"/>
    <w:basedOn w:val="35"/>
    <w:link w:val="62"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字符"/>
    <w:link w:val="27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字符"/>
    <w:link w:val="22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字符"/>
    <w:link w:val="12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字符"/>
    <w:basedOn w:val="35"/>
    <w:link w:val="21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70">
    <w:name w:val="三级标题"/>
    <w:basedOn w:val="62"/>
    <w:next w:val="1"/>
    <w:link w:val="7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1">
    <w:name w:val="三级标题 字符"/>
    <w:basedOn w:val="35"/>
    <w:link w:val="70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2">
    <w:name w:val="四级标题"/>
    <w:basedOn w:val="70"/>
    <w:next w:val="1"/>
    <w:link w:val="73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3">
    <w:name w:val="四级标题 字符"/>
    <w:basedOn w:val="71"/>
    <w:link w:val="72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4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6">
    <w:name w:val="小四正文"/>
    <w:basedOn w:val="19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7">
    <w:name w:val="页脚 字符"/>
    <w:link w:val="23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8">
    <w:name w:val="页眉 字符"/>
    <w:link w:val="24"/>
    <w:qFormat/>
    <w:uiPriority w:val="99"/>
    <w:rPr>
      <w:rFonts w:ascii="宋体" w:hAnsi="宋体" w:eastAsia="宋体" w:cs="宋体"/>
      <w:kern w:val="0"/>
      <w:sz w:val="16"/>
      <w:szCs w:val="18"/>
    </w:rPr>
  </w:style>
  <w:style w:type="paragraph" w:customStyle="1" w:styleId="79">
    <w:name w:val="引用标志"/>
    <w:basedOn w:val="1"/>
    <w:next w:val="1"/>
    <w:qFormat/>
    <w:uiPriority w:val="0"/>
  </w:style>
  <w:style w:type="character" w:customStyle="1" w:styleId="80">
    <w:name w:val="正文文本 字符"/>
    <w:basedOn w:val="35"/>
    <w:link w:val="16"/>
    <w:uiPriority w:val="0"/>
    <w:rPr>
      <w:rFonts w:ascii="Times New Roman" w:hAnsi="Times New Roman" w:eastAsia="宋体" w:cs="Times New Roman"/>
      <w:szCs w:val="20"/>
    </w:rPr>
  </w:style>
  <w:style w:type="paragraph" w:customStyle="1" w:styleId="81">
    <w:name w:val="Axure表格标题文字"/>
    <w:basedOn w:val="1"/>
    <w:qFormat/>
    <w:uiPriority w:val="0"/>
    <w:pPr>
      <w:spacing w:before="60" w:after="60"/>
    </w:pPr>
    <w:rPr>
      <w:rFonts w:ascii="Arial" w:hAnsi="Arial" w:cs="Arial" w:eastAsiaTheme="minorEastAsia"/>
      <w:b/>
      <w:sz w:val="16"/>
      <w:szCs w:val="24"/>
      <w:lang w:eastAsia="en-US"/>
    </w:rPr>
  </w:style>
  <w:style w:type="paragraph" w:customStyle="1" w:styleId="82">
    <w:name w:val="Axure表格常规文字"/>
    <w:basedOn w:val="1"/>
    <w:qFormat/>
    <w:uiPriority w:val="0"/>
    <w:pPr>
      <w:spacing w:before="60" w:after="60"/>
    </w:pPr>
    <w:rPr>
      <w:rFonts w:ascii="Arial" w:hAnsi="Arial" w:cs="Arial" w:eastAsiaTheme="minorEastAsia"/>
      <w:sz w:val="16"/>
      <w:szCs w:val="24"/>
      <w:lang w:eastAsia="en-US"/>
    </w:rPr>
  </w:style>
  <w:style w:type="table" w:customStyle="1" w:styleId="83">
    <w:name w:val="Axure表格样式"/>
    <w:basedOn w:val="42"/>
    <w:uiPriority w:val="99"/>
    <w:rPr>
      <w:rFonts w:ascii="Arial" w:hAnsi="Arial" w:cs="Times New Roman"/>
      <w:kern w:val="0"/>
      <w:sz w:val="16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84">
    <w:name w:val="批注主题 字符"/>
    <w:basedOn w:val="68"/>
    <w:link w:val="11"/>
    <w:semiHidden/>
    <w:uiPriority w:val="9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85">
    <w:name w:val="Revision"/>
    <w:hidden/>
    <w:semiHidden/>
    <w:uiPriority w:val="99"/>
    <w:rPr>
      <w:rFonts w:ascii="宋体" w:hAnsi="宋体" w:eastAsia="宋体" w:cs="宋体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D7DF1-5F41-7340-A0D0-D152DF60E1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Company>Microsoft</Company>
  <Pages>27</Pages>
  <Words>626</Words>
  <Characters>3573</Characters>
  <Lines>29</Lines>
  <Paragraphs>8</Paragraphs>
  <TotalTime>0</TotalTime>
  <ScaleCrop>false</ScaleCrop>
  <LinksUpToDate>false</LinksUpToDate>
  <CharactersWithSpaces>4191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2018-06-07T03:19:00Z</dcterms:created>
  <dc:creator>PLANE</dc:creator>
  <cp:lastModifiedBy>User</cp:lastModifiedBy>
  <dcterms:modified xsi:type="dcterms:W3CDTF">2018-06-11T13:34:40Z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